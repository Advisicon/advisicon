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144" w:tblpY="145"/>
        <w:tblW w:w="11412" w:type="dxa"/>
        <w:tblLayout w:type="fixed"/>
        <w:tblLook w:val="04A0" w:firstRow="1" w:lastRow="0" w:firstColumn="1" w:lastColumn="0" w:noHBand="0" w:noVBand="1"/>
      </w:tblPr>
      <w:tblGrid>
        <w:gridCol w:w="3096"/>
        <w:gridCol w:w="8316"/>
      </w:tblGrid>
      <w:tr w:rsidR="009338B4" w:rsidRPr="00723CCD" w:rsidTr="00DE3E45">
        <w:trPr>
          <w:trHeight w:val="2880"/>
        </w:trPr>
        <w:tc>
          <w:tcPr>
            <w:tcW w:w="3096" w:type="dxa"/>
            <w:shd w:val="clear" w:color="auto" w:fill="auto"/>
            <w:vAlign w:val="center"/>
          </w:tcPr>
          <w:p w:rsidR="009338B4" w:rsidRPr="00723CCD" w:rsidRDefault="00252A0B" w:rsidP="009338B4">
            <w:pPr>
              <w:pStyle w:val="DocBody"/>
              <w:spacing w:before="60" w:after="60"/>
              <w:ind w:right="162"/>
              <w:rPr>
                <w:rFonts w:asciiTheme="minorHAnsi" w:hAnsiTheme="minorHAnsi" w:cstheme="minorHAnsi"/>
                <w:sz w:val="20"/>
              </w:rPr>
            </w:pPr>
            <w:r w:rsidRPr="00723CCD">
              <w:rPr>
                <w:rFonts w:asciiTheme="minorHAnsi" w:hAnsiTheme="minorHAnsi" w:cstheme="minorHAnsi"/>
                <w:noProof/>
                <w:sz w:val="20"/>
              </w:rPr>
              <w:drawing>
                <wp:inline distT="0" distB="0" distL="0" distR="0" wp14:anchorId="415E4028" wp14:editId="57D018D2">
                  <wp:extent cx="870585" cy="858520"/>
                  <wp:effectExtent l="0" t="0" r="5715" b="0"/>
                  <wp:docPr id="1" name="Picture 1" descr="Advisicon-ra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visicon-ras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8B4" w:rsidRPr="00723CCD" w:rsidRDefault="00535764" w:rsidP="00535764">
            <w:pPr>
              <w:pStyle w:val="DocBody"/>
              <w:spacing w:before="0"/>
              <w:ind w:right="158"/>
              <w:rPr>
                <w:rFonts w:asciiTheme="minorHAnsi" w:hAnsiTheme="minorHAnsi" w:cstheme="minorHAnsi"/>
                <w:b/>
                <w:sz w:val="20"/>
              </w:rPr>
            </w:pPr>
            <w:r w:rsidRPr="00723CCD">
              <w:rPr>
                <w:rFonts w:asciiTheme="minorHAnsi" w:hAnsiTheme="minorHAnsi" w:cstheme="minorHAnsi"/>
                <w:b/>
                <w:sz w:val="20"/>
              </w:rPr>
              <w:t>Advisicon, Inc.</w:t>
            </w:r>
          </w:p>
        </w:tc>
        <w:tc>
          <w:tcPr>
            <w:tcW w:w="8316" w:type="dxa"/>
            <w:shd w:val="clear" w:color="auto" w:fill="auto"/>
            <w:vAlign w:val="center"/>
          </w:tcPr>
          <w:p w:rsidR="00535764" w:rsidRPr="00723CCD" w:rsidRDefault="00D800C1" w:rsidP="009338B4">
            <w:pPr>
              <w:pStyle w:val="DocBody"/>
              <w:spacing w:before="120" w:after="120"/>
              <w:ind w:left="162" w:right="158"/>
              <w:jc w:val="center"/>
              <w:rPr>
                <w:rFonts w:asciiTheme="minorHAnsi" w:hAnsiTheme="minorHAnsi" w:cstheme="minorHAnsi"/>
                <w:b/>
                <w:sz w:val="48"/>
              </w:rPr>
            </w:pPr>
            <w:r>
              <w:rPr>
                <w:rFonts w:asciiTheme="minorHAnsi" w:hAnsiTheme="minorHAnsi" w:cstheme="minorHAnsi"/>
                <w:b/>
                <w:noProof/>
                <w:sz w:val="48"/>
              </w:rPr>
              <w:drawing>
                <wp:inline distT="0" distB="0" distL="0" distR="0">
                  <wp:extent cx="4305300" cy="1057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CAJB7BC5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38B4" w:rsidRPr="00D800C1" w:rsidRDefault="00BD3EF8" w:rsidP="009E4D8B">
            <w:pPr>
              <w:pStyle w:val="Heading1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D800C1">
              <w:rPr>
                <w:rFonts w:asciiTheme="minorHAnsi" w:hAnsiTheme="minorHAnsi" w:cstheme="minorHAnsi"/>
                <w:color w:val="FF0000"/>
              </w:rPr>
              <w:t>MSU Project Server 2010 Deployment</w:t>
            </w:r>
          </w:p>
          <w:p w:rsidR="009338B4" w:rsidRPr="00723CCD" w:rsidRDefault="009338B4" w:rsidP="009E4D8B">
            <w:pPr>
              <w:pStyle w:val="Heading1"/>
              <w:jc w:val="center"/>
              <w:rPr>
                <w:rFonts w:asciiTheme="minorHAnsi" w:hAnsiTheme="minorHAnsi" w:cstheme="minorHAnsi"/>
              </w:rPr>
            </w:pPr>
            <w:r w:rsidRPr="00723CCD">
              <w:rPr>
                <w:rFonts w:asciiTheme="minorHAnsi" w:hAnsiTheme="minorHAnsi" w:cstheme="minorHAnsi"/>
              </w:rPr>
              <w:t xml:space="preserve">Project </w:t>
            </w:r>
            <w:r w:rsidR="00195A35" w:rsidRPr="00723CCD">
              <w:rPr>
                <w:rFonts w:asciiTheme="minorHAnsi" w:hAnsiTheme="minorHAnsi" w:cstheme="minorHAnsi"/>
              </w:rPr>
              <w:t>Close-Out Acceptance</w:t>
            </w:r>
          </w:p>
          <w:p w:rsidR="009338B4" w:rsidRPr="00723CCD" w:rsidRDefault="009338B4" w:rsidP="009338B4">
            <w:pPr>
              <w:pStyle w:val="DocBody"/>
              <w:spacing w:before="120" w:after="120"/>
              <w:ind w:left="162" w:right="15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84910" w:rsidRPr="00723CCD" w:rsidRDefault="00384910" w:rsidP="00384910">
      <w:pPr>
        <w:spacing w:after="0"/>
        <w:rPr>
          <w:rFonts w:asciiTheme="minorHAnsi" w:hAnsiTheme="minorHAnsi" w:cstheme="minorHAnsi"/>
          <w:vanish/>
        </w:rPr>
      </w:pP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070"/>
        <w:gridCol w:w="1530"/>
        <w:gridCol w:w="2880"/>
        <w:gridCol w:w="270"/>
        <w:gridCol w:w="630"/>
        <w:gridCol w:w="180"/>
        <w:gridCol w:w="1080"/>
      </w:tblGrid>
      <w:tr w:rsidR="009338B4" w:rsidRPr="00723CCD" w:rsidTr="00F92712">
        <w:trPr>
          <w:cantSplit/>
          <w:trHeight w:val="76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338B4" w:rsidRPr="00723CCD" w:rsidRDefault="009338B4" w:rsidP="0075023C">
            <w:pPr>
              <w:pStyle w:val="Tablecellcontents"/>
              <w:rPr>
                <w:bCs/>
              </w:rPr>
            </w:pPr>
            <w:r w:rsidRPr="00723CCD">
              <w:t>Project Manager (PM)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8B4" w:rsidRPr="0075023C" w:rsidRDefault="009338B4" w:rsidP="00BD3EF8">
            <w:pPr>
              <w:pStyle w:val="BodyText"/>
              <w:rPr>
                <w:rFonts w:asciiTheme="minorHAnsi" w:hAnsiTheme="minorHAnsi" w:cstheme="minorHAnsi"/>
                <w:bCs/>
                <w:iCs/>
                <w:color w:val="auto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338B4" w:rsidRPr="00723CCD" w:rsidRDefault="009338B4" w:rsidP="0075023C">
            <w:pPr>
              <w:pStyle w:val="Tablecellcontents"/>
            </w:pPr>
            <w:r w:rsidRPr="00723CCD">
              <w:t>PM</w:t>
            </w:r>
          </w:p>
          <w:p w:rsidR="009338B4" w:rsidRPr="00723CCD" w:rsidRDefault="009338B4" w:rsidP="0075023C">
            <w:pPr>
              <w:pStyle w:val="Tablecellcontents"/>
              <w:rPr>
                <w:bCs/>
              </w:rPr>
            </w:pPr>
            <w:r w:rsidRPr="00723CCD">
              <w:t>e-mail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8B4" w:rsidRPr="0075023C" w:rsidRDefault="009338B4" w:rsidP="00DE3E45">
            <w:pPr>
              <w:pStyle w:val="BodyText"/>
              <w:rPr>
                <w:rFonts w:asciiTheme="minorHAnsi" w:hAnsiTheme="minorHAnsi" w:cstheme="minorHAnsi"/>
                <w:bCs/>
                <w:iCs/>
                <w:color w:val="auto"/>
                <w:sz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9338B4" w:rsidRPr="0075023C" w:rsidRDefault="009338B4" w:rsidP="00DE3E45">
            <w:pPr>
              <w:pStyle w:val="BodyText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r w:rsidRPr="0075023C">
              <w:rPr>
                <w:rFonts w:asciiTheme="minorHAnsi" w:hAnsiTheme="minorHAnsi" w:cstheme="minorHAnsi"/>
                <w:b/>
                <w:color w:val="auto"/>
                <w:sz w:val="20"/>
              </w:rPr>
              <w:t>PM Phone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8B4" w:rsidRPr="0075023C" w:rsidRDefault="009338B4" w:rsidP="00ED399C"/>
        </w:tc>
      </w:tr>
      <w:tr w:rsidR="009338B4" w:rsidRPr="00723CCD" w:rsidTr="0075023C">
        <w:trPr>
          <w:cantSplit/>
          <w:trHeight w:val="75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338B4" w:rsidRPr="00723CCD" w:rsidRDefault="009338B4" w:rsidP="0075023C">
            <w:pPr>
              <w:pStyle w:val="Tablecellcontents"/>
            </w:pPr>
            <w:r w:rsidRPr="00723CCD">
              <w:t>Project Manager (PM) Final Signature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9338B4" w:rsidRPr="0075023C" w:rsidRDefault="009338B4" w:rsidP="00DE3E45">
            <w:pPr>
              <w:pStyle w:val="BodyText"/>
              <w:rPr>
                <w:rFonts w:asciiTheme="minorHAnsi" w:hAnsiTheme="minorHAnsi" w:cstheme="minorHAnsi"/>
                <w:bCs/>
                <w:iCs/>
                <w:color w:val="auto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54A30" w:rsidRDefault="009338B4" w:rsidP="0075023C">
            <w:pPr>
              <w:pStyle w:val="Tablecellcontents"/>
            </w:pPr>
            <w:r w:rsidRPr="00723CCD">
              <w:t xml:space="preserve">Project </w:t>
            </w:r>
          </w:p>
          <w:p w:rsidR="009338B4" w:rsidRPr="00723CCD" w:rsidRDefault="009338B4" w:rsidP="0075023C">
            <w:pPr>
              <w:pStyle w:val="Tablecellcontents"/>
            </w:pPr>
            <w:r w:rsidRPr="00723CCD">
              <w:t>Close-out Date</w:t>
            </w:r>
          </w:p>
        </w:tc>
        <w:tc>
          <w:tcPr>
            <w:tcW w:w="5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8B4" w:rsidRPr="0075023C" w:rsidRDefault="009338B4" w:rsidP="00ED399C"/>
        </w:tc>
      </w:tr>
      <w:tr w:rsidR="009338B4" w:rsidRPr="00723CCD" w:rsidTr="00F92712">
        <w:trPr>
          <w:cantSplit/>
          <w:trHeight w:val="4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338B4" w:rsidRPr="00723CCD" w:rsidRDefault="009338B4" w:rsidP="0075023C">
            <w:pPr>
              <w:pStyle w:val="Tablecellcontents"/>
            </w:pPr>
            <w:r w:rsidRPr="00723CCD">
              <w:t>[ORG NAME]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8B4" w:rsidRPr="0075023C" w:rsidRDefault="009338B4" w:rsidP="00DE3E45">
            <w:pPr>
              <w:pStyle w:val="BodyText"/>
              <w:rPr>
                <w:rFonts w:asciiTheme="minorHAnsi" w:hAnsiTheme="minorHAnsi" w:cstheme="minorHAnsi"/>
                <w:bCs/>
                <w:iCs/>
                <w:color w:val="auto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338B4" w:rsidRPr="00723CCD" w:rsidRDefault="009338B4" w:rsidP="0075023C">
            <w:pPr>
              <w:pStyle w:val="Tablecellcontents"/>
            </w:pPr>
            <w:r w:rsidRPr="00723CCD">
              <w:t>Manager Name</w:t>
            </w:r>
          </w:p>
        </w:tc>
        <w:tc>
          <w:tcPr>
            <w:tcW w:w="5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18" w:rsidRPr="0075023C" w:rsidRDefault="00372D18" w:rsidP="00ED399C"/>
          <w:p w:rsidR="009338B4" w:rsidRPr="0075023C" w:rsidRDefault="009338B4" w:rsidP="00ED399C"/>
        </w:tc>
      </w:tr>
      <w:tr w:rsidR="009338B4" w:rsidRPr="00723CCD" w:rsidTr="00F92712">
        <w:trPr>
          <w:trHeight w:val="4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338B4" w:rsidRPr="00723CCD" w:rsidRDefault="00B27484" w:rsidP="0075023C">
            <w:pPr>
              <w:pStyle w:val="Tablecellcontents"/>
            </w:pPr>
            <w:r>
              <w:t xml:space="preserve">Proposal </w:t>
            </w:r>
            <w:r w:rsidR="009338B4" w:rsidRPr="00723CCD">
              <w:t>Date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8B4" w:rsidRPr="0075023C" w:rsidRDefault="009338B4" w:rsidP="0075023C">
            <w:pPr>
              <w:pStyle w:val="BodyText"/>
              <w:rPr>
                <w:rFonts w:asciiTheme="minorHAnsi" w:hAnsiTheme="minorHAnsi" w:cstheme="minorHAnsi"/>
                <w:bCs/>
                <w:iCs/>
                <w:color w:val="auto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338B4" w:rsidRPr="00723CCD" w:rsidRDefault="009338B4" w:rsidP="0075023C">
            <w:pPr>
              <w:pStyle w:val="Tablecellcontents"/>
            </w:pPr>
            <w:r w:rsidRPr="00723CCD">
              <w:t>Version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8B4" w:rsidRPr="0075023C" w:rsidRDefault="009338B4" w:rsidP="004B5C79">
            <w:pPr>
              <w:pStyle w:val="BodyText"/>
              <w:rPr>
                <w:rFonts w:asciiTheme="minorHAnsi" w:hAnsiTheme="minorHAnsi" w:cstheme="minorHAnsi"/>
                <w:bCs/>
                <w:iCs/>
                <w:color w:val="auto"/>
                <w:sz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9338B4" w:rsidRPr="0075023C" w:rsidRDefault="009338B4" w:rsidP="00DE3E45">
            <w:pPr>
              <w:pStyle w:val="BodyText"/>
              <w:rPr>
                <w:rFonts w:asciiTheme="minorHAnsi" w:hAnsiTheme="minorHAnsi" w:cstheme="minorHAnsi"/>
                <w:b/>
                <w:bCs/>
                <w:iCs/>
                <w:color w:val="auto"/>
                <w:sz w:val="20"/>
              </w:rPr>
            </w:pPr>
            <w:r w:rsidRPr="0075023C">
              <w:rPr>
                <w:rFonts w:asciiTheme="minorHAnsi" w:hAnsiTheme="minorHAnsi" w:cstheme="minorHAnsi"/>
                <w:b/>
                <w:color w:val="auto"/>
                <w:sz w:val="20"/>
              </w:rPr>
              <w:t>Date Last Revised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8B4" w:rsidRPr="0075023C" w:rsidRDefault="009338B4" w:rsidP="00DE3E45">
            <w:pPr>
              <w:pStyle w:val="BodyText"/>
              <w:rPr>
                <w:rFonts w:asciiTheme="minorHAnsi" w:hAnsiTheme="minorHAnsi" w:cstheme="minorHAnsi"/>
                <w:color w:val="auto"/>
                <w:sz w:val="22"/>
                <w:highlight w:val="yellow"/>
              </w:rPr>
            </w:pPr>
          </w:p>
        </w:tc>
      </w:tr>
      <w:tr w:rsidR="0075023C" w:rsidRPr="00723CCD" w:rsidTr="0075023C">
        <w:trPr>
          <w:trHeight w:val="14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5023C" w:rsidRPr="00723CCD" w:rsidRDefault="0075023C" w:rsidP="0075023C">
            <w:pPr>
              <w:pStyle w:val="Tablecellcontents"/>
            </w:pPr>
            <w:r w:rsidRPr="00723CCD">
              <w:t>Authorized by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23C" w:rsidRPr="0075023C" w:rsidRDefault="0075023C" w:rsidP="0075023C">
            <w:pPr>
              <w:pStyle w:val="Tablecellcontents"/>
            </w:pPr>
          </w:p>
          <w:p w:rsidR="0075023C" w:rsidRPr="0075023C" w:rsidRDefault="0075023C" w:rsidP="0075023C">
            <w:pPr>
              <w:pStyle w:val="Tablecellcontents"/>
              <w:numPr>
                <w:ilvl w:val="0"/>
                <w:numId w:val="22"/>
              </w:numPr>
            </w:pPr>
            <w:r>
              <w:t>ORG: Title</w:t>
            </w:r>
            <w:r w:rsidRPr="0075023C">
              <w:t xml:space="preserve">: </w:t>
            </w:r>
            <w:r>
              <w:t>First &amp; Last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75023C" w:rsidRDefault="0075023C" w:rsidP="0075023C">
            <w:pPr>
              <w:pStyle w:val="Tablecellcontents"/>
            </w:pPr>
          </w:p>
          <w:p w:rsidR="0075023C" w:rsidRPr="00723CCD" w:rsidRDefault="0075023C" w:rsidP="0075023C">
            <w:pPr>
              <w:pStyle w:val="Tablecellcontents"/>
            </w:pPr>
            <w:r w:rsidRPr="00723CCD">
              <w:t>Project Accepted by</w:t>
            </w:r>
          </w:p>
          <w:p w:rsidR="0075023C" w:rsidRPr="00723CCD" w:rsidRDefault="0075023C" w:rsidP="0075023C">
            <w:pPr>
              <w:pStyle w:val="Tablecellcontents"/>
            </w:pPr>
            <w:r w:rsidRPr="00723CCD">
              <w:t>(signatures)</w:t>
            </w:r>
          </w:p>
        </w:tc>
        <w:tc>
          <w:tcPr>
            <w:tcW w:w="5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23C" w:rsidRPr="0075023C" w:rsidRDefault="0075023C" w:rsidP="0075023C">
            <w:pPr>
              <w:pStyle w:val="Tablecellcontents"/>
            </w:pPr>
          </w:p>
          <w:p w:rsidR="0075023C" w:rsidRPr="0075023C" w:rsidRDefault="0075023C" w:rsidP="0075023C">
            <w:pPr>
              <w:pStyle w:val="Tablecellcontents"/>
              <w:numPr>
                <w:ilvl w:val="0"/>
                <w:numId w:val="22"/>
              </w:numPr>
            </w:pPr>
            <w:r>
              <w:t>ORG: Title</w:t>
            </w:r>
            <w:r w:rsidRPr="0075023C">
              <w:t xml:space="preserve">: </w:t>
            </w:r>
            <w:r>
              <w:t>First &amp; Last Name</w:t>
            </w:r>
          </w:p>
        </w:tc>
      </w:tr>
      <w:tr w:rsidR="0075023C" w:rsidRPr="00723CCD" w:rsidTr="00F92712">
        <w:trPr>
          <w:trHeight w:val="4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5023C" w:rsidRPr="00723CCD" w:rsidRDefault="0075023C" w:rsidP="0075023C">
            <w:pPr>
              <w:pStyle w:val="Tablecellcontents"/>
            </w:pPr>
            <w:r>
              <w:t>Review Date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23C" w:rsidRPr="0075023C" w:rsidRDefault="0075023C" w:rsidP="0075023C">
            <w:pPr>
              <w:pStyle w:val="Tablecellcontents"/>
            </w:pPr>
            <w:bookmarkStart w:id="0" w:name="_GoBack"/>
            <w:bookmarkEnd w:id="0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75023C" w:rsidRPr="00723CCD" w:rsidRDefault="0075023C" w:rsidP="0075023C">
            <w:pPr>
              <w:pStyle w:val="Tablecellcontents"/>
            </w:pPr>
            <w:r>
              <w:t>Acceptance Date</w:t>
            </w:r>
          </w:p>
        </w:tc>
        <w:tc>
          <w:tcPr>
            <w:tcW w:w="5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23C" w:rsidRPr="0075023C" w:rsidRDefault="0075023C" w:rsidP="0075023C">
            <w:pPr>
              <w:pStyle w:val="Tablecellcontents"/>
            </w:pPr>
            <w:r w:rsidRPr="0075023C">
              <w:t xml:space="preserve"> </w:t>
            </w:r>
          </w:p>
        </w:tc>
      </w:tr>
      <w:tr w:rsidR="0075023C" w:rsidRPr="00723CCD" w:rsidTr="00F92712">
        <w:trPr>
          <w:trHeight w:val="4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5023C" w:rsidRDefault="0075023C" w:rsidP="0075023C">
            <w:pPr>
              <w:pStyle w:val="Tablecellcontents"/>
            </w:pPr>
            <w:r>
              <w:t>Project Sponsor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23C" w:rsidRPr="0075023C" w:rsidRDefault="0075023C" w:rsidP="0075023C">
            <w:pPr>
              <w:pStyle w:val="Tablecellcontents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75023C" w:rsidRDefault="0075023C" w:rsidP="0075023C">
            <w:pPr>
              <w:pStyle w:val="Tablecellcontents"/>
            </w:pPr>
            <w:r>
              <w:t>Start Date</w:t>
            </w:r>
          </w:p>
          <w:p w:rsidR="0075023C" w:rsidRDefault="0075023C" w:rsidP="0075023C">
            <w:pPr>
              <w:pStyle w:val="Tablecellcontents"/>
            </w:pPr>
            <w:r>
              <w:t>Finish Date</w:t>
            </w:r>
          </w:p>
        </w:tc>
        <w:tc>
          <w:tcPr>
            <w:tcW w:w="5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23C" w:rsidRPr="0075023C" w:rsidRDefault="0075023C" w:rsidP="0075023C">
            <w:pPr>
              <w:pStyle w:val="Tablecellcontents"/>
            </w:pPr>
          </w:p>
        </w:tc>
      </w:tr>
      <w:tr w:rsidR="0075023C" w:rsidRPr="00723CCD" w:rsidTr="0075023C">
        <w:trPr>
          <w:trHeight w:val="70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5023C" w:rsidRDefault="0075023C" w:rsidP="0075023C">
            <w:pPr>
              <w:pStyle w:val="Tablecellcontents"/>
            </w:pPr>
            <w:r>
              <w:t>Project Accepted by Sponsor Signature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5023C" w:rsidRPr="0075023C" w:rsidRDefault="0075023C" w:rsidP="0075023C">
            <w:pPr>
              <w:pStyle w:val="Tablecellcontents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5023C" w:rsidRDefault="0075023C" w:rsidP="0075023C">
            <w:pPr>
              <w:pStyle w:val="Tablecellcontents"/>
            </w:pPr>
            <w:r>
              <w:t xml:space="preserve">Project Sponsor </w:t>
            </w:r>
          </w:p>
        </w:tc>
        <w:tc>
          <w:tcPr>
            <w:tcW w:w="5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23C" w:rsidRPr="0075023C" w:rsidRDefault="0075023C" w:rsidP="0075023C">
            <w:pPr>
              <w:pStyle w:val="Tablecellcontents"/>
            </w:pPr>
          </w:p>
          <w:p w:rsidR="0075023C" w:rsidRPr="0075023C" w:rsidRDefault="0075023C" w:rsidP="0075023C">
            <w:pPr>
              <w:pStyle w:val="Tablecellcontents"/>
            </w:pPr>
          </w:p>
        </w:tc>
      </w:tr>
      <w:tr w:rsidR="0075023C" w:rsidRPr="00723CCD" w:rsidTr="0075023C">
        <w:trPr>
          <w:trHeight w:val="4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5023C" w:rsidRDefault="0075023C" w:rsidP="0075023C">
            <w:pPr>
              <w:pStyle w:val="Tablecellcontents"/>
            </w:pPr>
            <w:r>
              <w:t>Operations Project (OP) Acceptance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023C" w:rsidRPr="0075023C" w:rsidRDefault="0075023C" w:rsidP="0075023C">
            <w:pPr>
              <w:pStyle w:val="Tablecellcontents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5023C" w:rsidRDefault="0075023C" w:rsidP="0075023C">
            <w:pPr>
              <w:pStyle w:val="Tablecellcontents"/>
            </w:pPr>
            <w:r>
              <w:t>Operations Department</w:t>
            </w:r>
          </w:p>
        </w:tc>
        <w:tc>
          <w:tcPr>
            <w:tcW w:w="5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23C" w:rsidRPr="0075023C" w:rsidRDefault="0075023C" w:rsidP="0075023C">
            <w:pPr>
              <w:pStyle w:val="Tablecellcontents"/>
            </w:pPr>
          </w:p>
        </w:tc>
      </w:tr>
      <w:tr w:rsidR="0075023C" w:rsidRPr="00723CCD" w:rsidTr="0075023C">
        <w:trPr>
          <w:trHeight w:val="4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5023C" w:rsidRDefault="0075023C" w:rsidP="0075023C">
            <w:pPr>
              <w:pStyle w:val="Tablecellcontents"/>
            </w:pPr>
            <w:r>
              <w:t>OP Acceptance Signature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5023C" w:rsidRPr="0075023C" w:rsidRDefault="0075023C" w:rsidP="0075023C">
            <w:pPr>
              <w:pStyle w:val="Tablecellcontents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5023C" w:rsidRDefault="0075023C" w:rsidP="0075023C">
            <w:pPr>
              <w:pStyle w:val="Tablecellcontents"/>
            </w:pPr>
            <w:r>
              <w:t>Transfer to Operations Complete Date</w:t>
            </w:r>
          </w:p>
        </w:tc>
        <w:tc>
          <w:tcPr>
            <w:tcW w:w="5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23C" w:rsidRPr="0075023C" w:rsidRDefault="0075023C" w:rsidP="0075023C">
            <w:pPr>
              <w:pStyle w:val="Tablecellcontents"/>
            </w:pPr>
          </w:p>
        </w:tc>
      </w:tr>
    </w:tbl>
    <w:p w:rsidR="009338B4" w:rsidRDefault="009338B4" w:rsidP="009338B4">
      <w:pPr>
        <w:rPr>
          <w:rFonts w:asciiTheme="minorHAnsi" w:hAnsiTheme="minorHAnsi" w:cstheme="minorHAnsi"/>
        </w:rPr>
      </w:pPr>
    </w:p>
    <w:p w:rsidR="00F92712" w:rsidRPr="00723CCD" w:rsidRDefault="00F92712" w:rsidP="009338B4">
      <w:pPr>
        <w:rPr>
          <w:rFonts w:asciiTheme="minorHAnsi" w:hAnsiTheme="minorHAnsi" w:cstheme="minorHAnsi"/>
        </w:rPr>
      </w:pPr>
    </w:p>
    <w:tbl>
      <w:tblPr>
        <w:tblW w:w="1058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262"/>
        <w:gridCol w:w="2737"/>
        <w:gridCol w:w="868"/>
        <w:gridCol w:w="2659"/>
      </w:tblGrid>
      <w:tr w:rsidR="009338B4" w:rsidRPr="00723CCD" w:rsidTr="009E4D8B">
        <w:trPr>
          <w:trHeight w:val="435"/>
        </w:trPr>
        <w:tc>
          <w:tcPr>
            <w:tcW w:w="10586" w:type="dxa"/>
            <w:gridSpan w:val="5"/>
            <w:shd w:val="clear" w:color="auto" w:fill="F3F3F3"/>
            <w:vAlign w:val="center"/>
          </w:tcPr>
          <w:p w:rsidR="009338B4" w:rsidRPr="00723CCD" w:rsidRDefault="009338B4" w:rsidP="00723CCD">
            <w:pPr>
              <w:rPr>
                <w:rFonts w:asciiTheme="minorHAnsi" w:hAnsiTheme="minorHAnsi" w:cstheme="minorHAnsi"/>
                <w:b/>
              </w:rPr>
            </w:pPr>
            <w:r w:rsidRPr="00723CCD">
              <w:rPr>
                <w:rFonts w:asciiTheme="minorHAnsi" w:hAnsiTheme="minorHAnsi" w:cstheme="minorHAnsi"/>
                <w:b/>
                <w:sz w:val="28"/>
              </w:rPr>
              <w:lastRenderedPageBreak/>
              <w:t>Project Summary</w:t>
            </w:r>
          </w:p>
        </w:tc>
      </w:tr>
      <w:tr w:rsidR="009338B4" w:rsidRPr="00723CCD" w:rsidTr="00254A30">
        <w:trPr>
          <w:trHeight w:val="576"/>
        </w:trPr>
        <w:tc>
          <w:tcPr>
            <w:tcW w:w="3060" w:type="dxa"/>
            <w:shd w:val="clear" w:color="auto" w:fill="F3F3F3"/>
            <w:vAlign w:val="center"/>
          </w:tcPr>
          <w:p w:rsidR="009338B4" w:rsidRPr="00723CCD" w:rsidRDefault="009338B4" w:rsidP="0075023C">
            <w:pPr>
              <w:pStyle w:val="Tablecellcontents"/>
            </w:pPr>
            <w:r w:rsidRPr="00723CCD">
              <w:t>Project Description</w:t>
            </w:r>
          </w:p>
        </w:tc>
        <w:tc>
          <w:tcPr>
            <w:tcW w:w="7526" w:type="dxa"/>
            <w:gridSpan w:val="4"/>
          </w:tcPr>
          <w:p w:rsidR="009338B4" w:rsidRPr="0075023C" w:rsidRDefault="009338B4" w:rsidP="00ED399C"/>
        </w:tc>
      </w:tr>
      <w:tr w:rsidR="009338B4" w:rsidRPr="00723CCD" w:rsidTr="00254A30">
        <w:trPr>
          <w:trHeight w:val="576"/>
        </w:trPr>
        <w:tc>
          <w:tcPr>
            <w:tcW w:w="3060" w:type="dxa"/>
            <w:shd w:val="clear" w:color="auto" w:fill="F3F3F3"/>
            <w:vAlign w:val="center"/>
          </w:tcPr>
          <w:p w:rsidR="009338B4" w:rsidRPr="00723CCD" w:rsidRDefault="009338B4" w:rsidP="0075023C">
            <w:pPr>
              <w:pStyle w:val="Tablecellcontents"/>
            </w:pPr>
            <w:r w:rsidRPr="00723CCD">
              <w:t>Business Objectives</w:t>
            </w:r>
          </w:p>
        </w:tc>
        <w:tc>
          <w:tcPr>
            <w:tcW w:w="7526" w:type="dxa"/>
            <w:gridSpan w:val="4"/>
          </w:tcPr>
          <w:p w:rsidR="009338B4" w:rsidRPr="0075023C" w:rsidRDefault="009338B4" w:rsidP="0075023C"/>
        </w:tc>
      </w:tr>
      <w:tr w:rsidR="009338B4" w:rsidRPr="00723CCD" w:rsidTr="00254A30">
        <w:trPr>
          <w:trHeight w:val="576"/>
        </w:trPr>
        <w:tc>
          <w:tcPr>
            <w:tcW w:w="3060" w:type="dxa"/>
            <w:shd w:val="clear" w:color="auto" w:fill="F3F3F3"/>
            <w:vAlign w:val="center"/>
          </w:tcPr>
          <w:p w:rsidR="009338B4" w:rsidRPr="00723CCD" w:rsidRDefault="009338B4" w:rsidP="0075023C">
            <w:pPr>
              <w:pStyle w:val="Tablecellcontents"/>
            </w:pPr>
            <w:r w:rsidRPr="00723CCD">
              <w:t xml:space="preserve">Major benefits of this project </w:t>
            </w:r>
          </w:p>
          <w:p w:rsidR="009338B4" w:rsidRPr="00723CCD" w:rsidRDefault="009338B4" w:rsidP="0075023C">
            <w:pPr>
              <w:pStyle w:val="Tablecellcontents"/>
            </w:pPr>
          </w:p>
        </w:tc>
        <w:tc>
          <w:tcPr>
            <w:tcW w:w="7526" w:type="dxa"/>
            <w:gridSpan w:val="4"/>
          </w:tcPr>
          <w:p w:rsidR="0075023C" w:rsidRDefault="0075023C" w:rsidP="0075023C">
            <w:pPr>
              <w:pStyle w:val="DocBody"/>
              <w:tabs>
                <w:tab w:val="clear" w:pos="720"/>
              </w:tabs>
              <w:ind w:left="360"/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t xml:space="preserve">Increasing Revenue  </w:t>
            </w:r>
          </w:p>
          <w:p w:rsidR="0075023C" w:rsidRDefault="0075023C" w:rsidP="0075023C">
            <w:pPr>
              <w:pStyle w:val="DocBody"/>
              <w:tabs>
                <w:tab w:val="clear" w:pos="720"/>
              </w:tabs>
              <w:ind w:left="360"/>
            </w:pPr>
            <w:r>
              <w:t xml:space="preserve">How this will increase revenues: </w:t>
            </w:r>
          </w:p>
          <w:p w:rsidR="0075023C" w:rsidRDefault="0075023C" w:rsidP="0075023C">
            <w:pPr>
              <w:pStyle w:val="DocBody"/>
              <w:tabs>
                <w:tab w:val="clear" w:pos="720"/>
              </w:tabs>
              <w:ind w:left="360"/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t>Improve Speed of Product Development</w:t>
            </w:r>
          </w:p>
          <w:p w:rsidR="0075023C" w:rsidRDefault="0075023C" w:rsidP="0075023C">
            <w:pPr>
              <w:pStyle w:val="DocBody"/>
              <w:tabs>
                <w:tab w:val="clear" w:pos="720"/>
              </w:tabs>
              <w:ind w:left="360"/>
            </w:pPr>
            <w:r>
              <w:t>How this will improve speed of product development:</w:t>
            </w:r>
          </w:p>
          <w:p w:rsidR="0075023C" w:rsidRDefault="0075023C" w:rsidP="0075023C">
            <w:pPr>
              <w:pStyle w:val="DocBody"/>
              <w:tabs>
                <w:tab w:val="clear" w:pos="720"/>
              </w:tabs>
              <w:ind w:left="360"/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t>Improve the Customer Experience</w:t>
            </w:r>
          </w:p>
          <w:p w:rsidR="0075023C" w:rsidRDefault="0075023C" w:rsidP="0075023C">
            <w:pPr>
              <w:pStyle w:val="DocBody"/>
              <w:tabs>
                <w:tab w:val="clear" w:pos="720"/>
              </w:tabs>
              <w:ind w:left="360"/>
            </w:pPr>
            <w:r>
              <w:t>How this will this improve customer experience:</w:t>
            </w:r>
          </w:p>
          <w:p w:rsidR="0075023C" w:rsidRDefault="0075023C" w:rsidP="0075023C">
            <w:pPr>
              <w:pStyle w:val="DocBody"/>
              <w:tabs>
                <w:tab w:val="clear" w:pos="720"/>
              </w:tabs>
              <w:ind w:left="360"/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t>Reduce length of Sales Cycle</w:t>
            </w:r>
          </w:p>
          <w:p w:rsidR="0075023C" w:rsidRDefault="0075023C" w:rsidP="0075023C">
            <w:pPr>
              <w:pStyle w:val="DocBody"/>
              <w:tabs>
                <w:tab w:val="clear" w:pos="720"/>
              </w:tabs>
              <w:ind w:left="360"/>
            </w:pPr>
            <w:r>
              <w:t>How this will this reduce the length of the Sales Cycle:</w:t>
            </w:r>
          </w:p>
          <w:p w:rsidR="0075023C" w:rsidRDefault="0075023C" w:rsidP="0075023C">
            <w:pPr>
              <w:pStyle w:val="DocBody"/>
              <w:tabs>
                <w:tab w:val="clear" w:pos="720"/>
              </w:tabs>
              <w:ind w:left="360"/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t>Improve Productivity</w:t>
            </w:r>
          </w:p>
          <w:p w:rsidR="0075023C" w:rsidRDefault="0075023C" w:rsidP="0075023C">
            <w:pPr>
              <w:pStyle w:val="DocBody"/>
              <w:tabs>
                <w:tab w:val="clear" w:pos="720"/>
              </w:tabs>
              <w:ind w:left="360"/>
            </w:pPr>
            <w:r>
              <w:t>How this will improve productivity:</w:t>
            </w:r>
          </w:p>
          <w:p w:rsidR="0075023C" w:rsidRDefault="0075023C" w:rsidP="0075023C">
            <w:pPr>
              <w:pStyle w:val="DocBody"/>
              <w:tabs>
                <w:tab w:val="clear" w:pos="720"/>
              </w:tabs>
              <w:ind w:left="360"/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t>Recover/Reduce Costs</w:t>
            </w:r>
          </w:p>
          <w:p w:rsidR="0075023C" w:rsidRDefault="0075023C" w:rsidP="0075023C">
            <w:pPr>
              <w:pStyle w:val="DocBody"/>
              <w:tabs>
                <w:tab w:val="clear" w:pos="720"/>
              </w:tabs>
              <w:ind w:left="360"/>
            </w:pPr>
            <w:r>
              <w:t>How this will recover or reduce costs:</w:t>
            </w:r>
          </w:p>
          <w:p w:rsidR="0075023C" w:rsidRDefault="0075023C" w:rsidP="0075023C">
            <w:pPr>
              <w:pStyle w:val="DocBody"/>
              <w:tabs>
                <w:tab w:val="clear" w:pos="720"/>
              </w:tabs>
              <w:ind w:left="360"/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t>Other strategic objective supported</w:t>
            </w:r>
          </w:p>
          <w:p w:rsidR="0075023C" w:rsidRDefault="0075023C" w:rsidP="0075023C">
            <w:pPr>
              <w:pStyle w:val="DocBody"/>
              <w:tabs>
                <w:tab w:val="clear" w:pos="720"/>
              </w:tabs>
              <w:ind w:left="360"/>
            </w:pPr>
            <w:r>
              <w:t>How this will support objective:</w:t>
            </w:r>
          </w:p>
          <w:p w:rsidR="009338B4" w:rsidRPr="00723CCD" w:rsidRDefault="009338B4" w:rsidP="0075023C">
            <w:pPr>
              <w:pStyle w:val="Tablecellcontentsincolor"/>
            </w:pPr>
          </w:p>
        </w:tc>
      </w:tr>
      <w:tr w:rsidR="0075023C" w:rsidRPr="00723CCD" w:rsidTr="00254A30">
        <w:trPr>
          <w:trHeight w:val="576"/>
        </w:trPr>
        <w:tc>
          <w:tcPr>
            <w:tcW w:w="3060" w:type="dxa"/>
            <w:shd w:val="clear" w:color="auto" w:fill="F3F3F3"/>
            <w:vAlign w:val="center"/>
          </w:tcPr>
          <w:p w:rsidR="0075023C" w:rsidRPr="00723CCD" w:rsidRDefault="0075023C" w:rsidP="0075023C">
            <w:pPr>
              <w:pStyle w:val="Tablecellcontents"/>
            </w:pPr>
            <w:r>
              <w:t>Other (ORG NAME) initiatives/programs impacted</w:t>
            </w:r>
          </w:p>
        </w:tc>
        <w:tc>
          <w:tcPr>
            <w:tcW w:w="7526" w:type="dxa"/>
            <w:gridSpan w:val="4"/>
          </w:tcPr>
          <w:p w:rsidR="0075023C" w:rsidRDefault="0075023C" w:rsidP="0075023C">
            <w:pPr>
              <w:pStyle w:val="DocBody"/>
              <w:tabs>
                <w:tab w:val="clear" w:pos="720"/>
              </w:tabs>
              <w:ind w:left="360"/>
              <w:rPr>
                <w:sz w:val="20"/>
              </w:rPr>
            </w:pPr>
          </w:p>
        </w:tc>
      </w:tr>
      <w:tr w:rsidR="0075023C" w:rsidRPr="00723CCD" w:rsidTr="00254A30">
        <w:trPr>
          <w:trHeight w:val="576"/>
        </w:trPr>
        <w:tc>
          <w:tcPr>
            <w:tcW w:w="3060" w:type="dxa"/>
            <w:shd w:val="clear" w:color="auto" w:fill="F3F3F3"/>
            <w:vAlign w:val="center"/>
          </w:tcPr>
          <w:p w:rsidR="0075023C" w:rsidRDefault="0075023C" w:rsidP="0075023C">
            <w:pPr>
              <w:pStyle w:val="Tablecellcontents"/>
            </w:pPr>
            <w:r>
              <w:t>Organizations involved in implementing project</w:t>
            </w:r>
          </w:p>
        </w:tc>
        <w:tc>
          <w:tcPr>
            <w:tcW w:w="7526" w:type="dxa"/>
            <w:gridSpan w:val="4"/>
          </w:tcPr>
          <w:p w:rsidR="0075023C" w:rsidRDefault="0075023C" w:rsidP="0075023C">
            <w:pPr>
              <w:pStyle w:val="DocBody"/>
              <w:tabs>
                <w:tab w:val="clear" w:pos="720"/>
              </w:tabs>
              <w:ind w:left="360"/>
              <w:rPr>
                <w:sz w:val="20"/>
              </w:rPr>
            </w:pPr>
          </w:p>
        </w:tc>
      </w:tr>
      <w:tr w:rsidR="009338B4" w:rsidRPr="00723CCD" w:rsidTr="00372D18">
        <w:trPr>
          <w:trHeight w:val="285"/>
        </w:trPr>
        <w:tc>
          <w:tcPr>
            <w:tcW w:w="3060" w:type="dxa"/>
            <w:vMerge w:val="restart"/>
            <w:shd w:val="clear" w:color="auto" w:fill="F3F3F3"/>
          </w:tcPr>
          <w:p w:rsidR="009338B4" w:rsidRPr="00723CCD" w:rsidRDefault="009338B4" w:rsidP="0075023C">
            <w:pPr>
              <w:pStyle w:val="Tablecellcontents"/>
            </w:pPr>
            <w:r w:rsidRPr="00723CCD">
              <w:t>Project Team Members</w:t>
            </w:r>
          </w:p>
        </w:tc>
        <w:tc>
          <w:tcPr>
            <w:tcW w:w="1262" w:type="dxa"/>
            <w:shd w:val="clear" w:color="auto" w:fill="F3F3F3"/>
            <w:vAlign w:val="center"/>
          </w:tcPr>
          <w:p w:rsidR="009338B4" w:rsidRPr="00723CCD" w:rsidRDefault="009338B4" w:rsidP="0075023C">
            <w:pPr>
              <w:pStyle w:val="Tablecellcontents"/>
            </w:pPr>
            <w:r w:rsidRPr="00723CCD">
              <w:t>Name</w:t>
            </w:r>
          </w:p>
        </w:tc>
        <w:tc>
          <w:tcPr>
            <w:tcW w:w="2737" w:type="dxa"/>
            <w:shd w:val="clear" w:color="auto" w:fill="auto"/>
          </w:tcPr>
          <w:p w:rsidR="009338B4" w:rsidRPr="0075023C" w:rsidRDefault="009338B4" w:rsidP="0075023C">
            <w:pPr>
              <w:pStyle w:val="Tablecellcontents"/>
            </w:pPr>
          </w:p>
        </w:tc>
        <w:tc>
          <w:tcPr>
            <w:tcW w:w="868" w:type="dxa"/>
            <w:shd w:val="clear" w:color="auto" w:fill="auto"/>
          </w:tcPr>
          <w:p w:rsidR="009338B4" w:rsidRPr="00723CCD" w:rsidRDefault="00ED399C" w:rsidP="0075023C">
            <w:pPr>
              <w:pStyle w:val="Tablecellcontents"/>
            </w:pPr>
            <w:r>
              <w:t>e-mail</w:t>
            </w:r>
          </w:p>
        </w:tc>
        <w:tc>
          <w:tcPr>
            <w:tcW w:w="2659" w:type="dxa"/>
            <w:shd w:val="clear" w:color="auto" w:fill="auto"/>
          </w:tcPr>
          <w:p w:rsidR="009338B4" w:rsidRPr="0075023C" w:rsidRDefault="009338B4" w:rsidP="0075023C">
            <w:pPr>
              <w:pStyle w:val="Tablecellcontents"/>
            </w:pPr>
          </w:p>
        </w:tc>
      </w:tr>
      <w:tr w:rsidR="009338B4" w:rsidRPr="00723CCD" w:rsidTr="00372D18">
        <w:trPr>
          <w:trHeight w:val="285"/>
        </w:trPr>
        <w:tc>
          <w:tcPr>
            <w:tcW w:w="3060" w:type="dxa"/>
            <w:vMerge/>
            <w:shd w:val="clear" w:color="auto" w:fill="F3F3F3"/>
            <w:vAlign w:val="center"/>
          </w:tcPr>
          <w:p w:rsidR="009338B4" w:rsidRPr="00723CCD" w:rsidRDefault="009338B4" w:rsidP="0075023C">
            <w:pPr>
              <w:pStyle w:val="Tablecellcontents"/>
            </w:pPr>
          </w:p>
        </w:tc>
        <w:tc>
          <w:tcPr>
            <w:tcW w:w="1262" w:type="dxa"/>
            <w:shd w:val="clear" w:color="auto" w:fill="F3F3F3"/>
            <w:vAlign w:val="center"/>
          </w:tcPr>
          <w:p w:rsidR="009338B4" w:rsidRPr="00723CCD" w:rsidRDefault="009338B4" w:rsidP="0075023C">
            <w:pPr>
              <w:pStyle w:val="Tablecellcontents"/>
            </w:pPr>
            <w:r w:rsidRPr="00723CCD">
              <w:t>Name</w:t>
            </w:r>
          </w:p>
        </w:tc>
        <w:tc>
          <w:tcPr>
            <w:tcW w:w="2737" w:type="dxa"/>
            <w:shd w:val="clear" w:color="auto" w:fill="auto"/>
          </w:tcPr>
          <w:p w:rsidR="009338B4" w:rsidRPr="0075023C" w:rsidRDefault="009338B4" w:rsidP="0075023C">
            <w:pPr>
              <w:pStyle w:val="Tablecellcontents"/>
            </w:pPr>
          </w:p>
        </w:tc>
        <w:tc>
          <w:tcPr>
            <w:tcW w:w="868" w:type="dxa"/>
            <w:shd w:val="clear" w:color="auto" w:fill="auto"/>
          </w:tcPr>
          <w:p w:rsidR="009338B4" w:rsidRPr="00723CCD" w:rsidRDefault="009338B4" w:rsidP="0075023C">
            <w:pPr>
              <w:pStyle w:val="Tablecellcontents"/>
            </w:pPr>
            <w:r w:rsidRPr="00723CCD">
              <w:t>e-mail</w:t>
            </w:r>
          </w:p>
        </w:tc>
        <w:tc>
          <w:tcPr>
            <w:tcW w:w="2659" w:type="dxa"/>
            <w:shd w:val="clear" w:color="auto" w:fill="auto"/>
          </w:tcPr>
          <w:p w:rsidR="009338B4" w:rsidRPr="0075023C" w:rsidRDefault="009338B4" w:rsidP="0075023C">
            <w:pPr>
              <w:pStyle w:val="Tablecellcontents"/>
            </w:pPr>
          </w:p>
        </w:tc>
      </w:tr>
      <w:tr w:rsidR="009338B4" w:rsidRPr="00723CCD" w:rsidTr="00372D18">
        <w:trPr>
          <w:trHeight w:val="285"/>
        </w:trPr>
        <w:tc>
          <w:tcPr>
            <w:tcW w:w="3060" w:type="dxa"/>
            <w:vMerge/>
            <w:shd w:val="clear" w:color="auto" w:fill="F3F3F3"/>
            <w:vAlign w:val="center"/>
          </w:tcPr>
          <w:p w:rsidR="009338B4" w:rsidRPr="00723CCD" w:rsidRDefault="009338B4" w:rsidP="0075023C">
            <w:pPr>
              <w:pStyle w:val="Tablecellcontents"/>
            </w:pPr>
          </w:p>
        </w:tc>
        <w:tc>
          <w:tcPr>
            <w:tcW w:w="1262" w:type="dxa"/>
            <w:shd w:val="clear" w:color="auto" w:fill="F3F3F3"/>
            <w:vAlign w:val="center"/>
          </w:tcPr>
          <w:p w:rsidR="009338B4" w:rsidRPr="00723CCD" w:rsidRDefault="009338B4" w:rsidP="0075023C">
            <w:pPr>
              <w:pStyle w:val="Tablecellcontents"/>
            </w:pPr>
            <w:r w:rsidRPr="00723CCD">
              <w:t>Name</w:t>
            </w:r>
          </w:p>
        </w:tc>
        <w:tc>
          <w:tcPr>
            <w:tcW w:w="2737" w:type="dxa"/>
            <w:shd w:val="clear" w:color="auto" w:fill="auto"/>
          </w:tcPr>
          <w:p w:rsidR="009338B4" w:rsidRPr="0075023C" w:rsidRDefault="009338B4" w:rsidP="0075023C">
            <w:pPr>
              <w:pStyle w:val="Tablecellcontents"/>
            </w:pPr>
          </w:p>
        </w:tc>
        <w:tc>
          <w:tcPr>
            <w:tcW w:w="868" w:type="dxa"/>
            <w:shd w:val="clear" w:color="auto" w:fill="auto"/>
          </w:tcPr>
          <w:p w:rsidR="009338B4" w:rsidRPr="00723CCD" w:rsidRDefault="009338B4" w:rsidP="0075023C">
            <w:pPr>
              <w:pStyle w:val="Tablecellcontents"/>
            </w:pPr>
            <w:r w:rsidRPr="00723CCD">
              <w:t>e-mail</w:t>
            </w:r>
          </w:p>
        </w:tc>
        <w:tc>
          <w:tcPr>
            <w:tcW w:w="2659" w:type="dxa"/>
            <w:shd w:val="clear" w:color="auto" w:fill="auto"/>
          </w:tcPr>
          <w:p w:rsidR="009338B4" w:rsidRPr="0075023C" w:rsidRDefault="009338B4" w:rsidP="0075023C">
            <w:pPr>
              <w:pStyle w:val="Tablecellcontents"/>
            </w:pPr>
          </w:p>
        </w:tc>
      </w:tr>
      <w:tr w:rsidR="009338B4" w:rsidRPr="00723CCD" w:rsidTr="00372D18">
        <w:trPr>
          <w:trHeight w:val="285"/>
        </w:trPr>
        <w:tc>
          <w:tcPr>
            <w:tcW w:w="3060" w:type="dxa"/>
            <w:vMerge/>
            <w:shd w:val="clear" w:color="auto" w:fill="F3F3F3"/>
            <w:vAlign w:val="center"/>
          </w:tcPr>
          <w:p w:rsidR="009338B4" w:rsidRPr="00723CCD" w:rsidRDefault="009338B4" w:rsidP="0075023C">
            <w:pPr>
              <w:pStyle w:val="Tablecellcontents"/>
            </w:pPr>
          </w:p>
        </w:tc>
        <w:tc>
          <w:tcPr>
            <w:tcW w:w="1262" w:type="dxa"/>
            <w:shd w:val="clear" w:color="auto" w:fill="F3F3F3"/>
            <w:vAlign w:val="center"/>
          </w:tcPr>
          <w:p w:rsidR="009338B4" w:rsidRPr="00723CCD" w:rsidRDefault="009338B4" w:rsidP="0075023C">
            <w:pPr>
              <w:pStyle w:val="Tablecellcontents"/>
            </w:pPr>
            <w:r w:rsidRPr="00723CCD">
              <w:t>Name</w:t>
            </w:r>
          </w:p>
        </w:tc>
        <w:tc>
          <w:tcPr>
            <w:tcW w:w="2737" w:type="dxa"/>
            <w:shd w:val="clear" w:color="auto" w:fill="auto"/>
          </w:tcPr>
          <w:p w:rsidR="009338B4" w:rsidRPr="0075023C" w:rsidRDefault="009338B4" w:rsidP="0075023C">
            <w:pPr>
              <w:pStyle w:val="Tablecellcontents"/>
            </w:pPr>
          </w:p>
        </w:tc>
        <w:tc>
          <w:tcPr>
            <w:tcW w:w="868" w:type="dxa"/>
            <w:shd w:val="clear" w:color="auto" w:fill="auto"/>
          </w:tcPr>
          <w:p w:rsidR="009338B4" w:rsidRPr="00723CCD" w:rsidRDefault="009338B4" w:rsidP="0075023C">
            <w:pPr>
              <w:pStyle w:val="Tablecellcontents"/>
            </w:pPr>
            <w:r w:rsidRPr="00723CCD">
              <w:t>e-mail</w:t>
            </w:r>
          </w:p>
        </w:tc>
        <w:tc>
          <w:tcPr>
            <w:tcW w:w="2659" w:type="dxa"/>
            <w:shd w:val="clear" w:color="auto" w:fill="auto"/>
          </w:tcPr>
          <w:p w:rsidR="009338B4" w:rsidRPr="0075023C" w:rsidRDefault="009338B4" w:rsidP="0075023C">
            <w:pPr>
              <w:pStyle w:val="Tablecellcontents"/>
            </w:pPr>
          </w:p>
        </w:tc>
      </w:tr>
      <w:tr w:rsidR="00ED399C" w:rsidRPr="00723CCD" w:rsidTr="00372D18">
        <w:trPr>
          <w:trHeight w:val="285"/>
        </w:trPr>
        <w:tc>
          <w:tcPr>
            <w:tcW w:w="3060" w:type="dxa"/>
            <w:vMerge w:val="restart"/>
            <w:shd w:val="clear" w:color="auto" w:fill="F3F3F3"/>
          </w:tcPr>
          <w:p w:rsidR="00ED399C" w:rsidRPr="00723CCD" w:rsidRDefault="00ED399C" w:rsidP="0075023C">
            <w:pPr>
              <w:pStyle w:val="Tablecellcontents"/>
            </w:pPr>
            <w:r w:rsidRPr="00723CCD">
              <w:t>Project Stakeholders</w:t>
            </w:r>
          </w:p>
        </w:tc>
        <w:tc>
          <w:tcPr>
            <w:tcW w:w="1262" w:type="dxa"/>
            <w:shd w:val="clear" w:color="auto" w:fill="F3F3F3"/>
            <w:vAlign w:val="center"/>
          </w:tcPr>
          <w:p w:rsidR="00ED399C" w:rsidRPr="00723CCD" w:rsidRDefault="00ED399C" w:rsidP="0075023C">
            <w:pPr>
              <w:pStyle w:val="Tablecellcontents"/>
            </w:pPr>
            <w:r w:rsidRPr="00723CCD">
              <w:t>Name</w:t>
            </w:r>
          </w:p>
        </w:tc>
        <w:tc>
          <w:tcPr>
            <w:tcW w:w="2737" w:type="dxa"/>
            <w:shd w:val="clear" w:color="auto" w:fill="auto"/>
          </w:tcPr>
          <w:p w:rsidR="00ED399C" w:rsidRPr="0075023C" w:rsidRDefault="00ED399C" w:rsidP="0075023C">
            <w:pPr>
              <w:pStyle w:val="Tablecellcontents"/>
            </w:pPr>
          </w:p>
        </w:tc>
        <w:tc>
          <w:tcPr>
            <w:tcW w:w="868" w:type="dxa"/>
            <w:shd w:val="clear" w:color="auto" w:fill="auto"/>
          </w:tcPr>
          <w:p w:rsidR="00ED399C" w:rsidRPr="00723CCD" w:rsidRDefault="00ED399C" w:rsidP="0075023C">
            <w:pPr>
              <w:pStyle w:val="Tablecellcontents"/>
            </w:pPr>
            <w:r>
              <w:t>e-mail</w:t>
            </w:r>
          </w:p>
        </w:tc>
        <w:tc>
          <w:tcPr>
            <w:tcW w:w="2659" w:type="dxa"/>
            <w:shd w:val="clear" w:color="auto" w:fill="auto"/>
          </w:tcPr>
          <w:p w:rsidR="00ED399C" w:rsidRPr="0075023C" w:rsidRDefault="00ED399C" w:rsidP="0075023C">
            <w:pPr>
              <w:pStyle w:val="Tablecellcontents"/>
            </w:pPr>
          </w:p>
        </w:tc>
      </w:tr>
      <w:tr w:rsidR="00ED399C" w:rsidRPr="00723CCD" w:rsidTr="00372D18">
        <w:trPr>
          <w:trHeight w:val="285"/>
        </w:trPr>
        <w:tc>
          <w:tcPr>
            <w:tcW w:w="3060" w:type="dxa"/>
            <w:vMerge/>
            <w:shd w:val="clear" w:color="auto" w:fill="F3F3F3"/>
            <w:vAlign w:val="center"/>
          </w:tcPr>
          <w:p w:rsidR="00ED399C" w:rsidRPr="00723CCD" w:rsidRDefault="00ED399C" w:rsidP="0075023C">
            <w:pPr>
              <w:pStyle w:val="Tablecellcontents"/>
            </w:pPr>
          </w:p>
        </w:tc>
        <w:tc>
          <w:tcPr>
            <w:tcW w:w="1262" w:type="dxa"/>
            <w:shd w:val="clear" w:color="auto" w:fill="F3F3F3"/>
            <w:vAlign w:val="center"/>
          </w:tcPr>
          <w:p w:rsidR="00ED399C" w:rsidRPr="00723CCD" w:rsidRDefault="00ED399C" w:rsidP="0075023C">
            <w:pPr>
              <w:pStyle w:val="Tablecellcontents"/>
            </w:pPr>
            <w:r w:rsidRPr="00723CCD">
              <w:t>Name</w:t>
            </w:r>
          </w:p>
        </w:tc>
        <w:tc>
          <w:tcPr>
            <w:tcW w:w="2737" w:type="dxa"/>
            <w:shd w:val="clear" w:color="auto" w:fill="auto"/>
          </w:tcPr>
          <w:p w:rsidR="00ED399C" w:rsidRPr="0075023C" w:rsidRDefault="00ED399C" w:rsidP="0075023C">
            <w:pPr>
              <w:pStyle w:val="Tablecellcontents"/>
            </w:pPr>
          </w:p>
        </w:tc>
        <w:tc>
          <w:tcPr>
            <w:tcW w:w="868" w:type="dxa"/>
            <w:shd w:val="clear" w:color="auto" w:fill="auto"/>
          </w:tcPr>
          <w:p w:rsidR="00ED399C" w:rsidRPr="00723CCD" w:rsidRDefault="00ED399C" w:rsidP="0075023C">
            <w:pPr>
              <w:pStyle w:val="Tablecellcontents"/>
            </w:pPr>
            <w:r w:rsidRPr="00723CCD">
              <w:t>e-mail</w:t>
            </w:r>
          </w:p>
        </w:tc>
        <w:tc>
          <w:tcPr>
            <w:tcW w:w="2659" w:type="dxa"/>
            <w:shd w:val="clear" w:color="auto" w:fill="auto"/>
          </w:tcPr>
          <w:p w:rsidR="00ED399C" w:rsidRPr="0075023C" w:rsidRDefault="00ED399C" w:rsidP="0075023C">
            <w:pPr>
              <w:pStyle w:val="Tablecellcontents"/>
            </w:pPr>
          </w:p>
        </w:tc>
      </w:tr>
      <w:tr w:rsidR="00ED399C" w:rsidRPr="00723CCD" w:rsidTr="00372D18">
        <w:trPr>
          <w:trHeight w:val="285"/>
        </w:trPr>
        <w:tc>
          <w:tcPr>
            <w:tcW w:w="3060" w:type="dxa"/>
            <w:vMerge/>
            <w:shd w:val="clear" w:color="auto" w:fill="F3F3F3"/>
            <w:vAlign w:val="center"/>
          </w:tcPr>
          <w:p w:rsidR="00ED399C" w:rsidRPr="00723CCD" w:rsidRDefault="00ED399C" w:rsidP="0075023C">
            <w:pPr>
              <w:pStyle w:val="Tablecellcontents"/>
            </w:pPr>
          </w:p>
        </w:tc>
        <w:tc>
          <w:tcPr>
            <w:tcW w:w="1262" w:type="dxa"/>
            <w:shd w:val="clear" w:color="auto" w:fill="F3F3F3"/>
            <w:vAlign w:val="center"/>
          </w:tcPr>
          <w:p w:rsidR="00ED399C" w:rsidRPr="00723CCD" w:rsidRDefault="00ED399C" w:rsidP="0075023C">
            <w:pPr>
              <w:pStyle w:val="Tablecellcontents"/>
            </w:pPr>
            <w:r w:rsidRPr="00723CCD">
              <w:t>Name</w:t>
            </w:r>
          </w:p>
        </w:tc>
        <w:tc>
          <w:tcPr>
            <w:tcW w:w="2737" w:type="dxa"/>
            <w:shd w:val="clear" w:color="auto" w:fill="auto"/>
          </w:tcPr>
          <w:p w:rsidR="00ED399C" w:rsidRPr="0075023C" w:rsidRDefault="00ED399C" w:rsidP="0075023C">
            <w:pPr>
              <w:pStyle w:val="Tablecellcontents"/>
            </w:pPr>
          </w:p>
        </w:tc>
        <w:tc>
          <w:tcPr>
            <w:tcW w:w="868" w:type="dxa"/>
            <w:shd w:val="clear" w:color="auto" w:fill="auto"/>
          </w:tcPr>
          <w:p w:rsidR="00ED399C" w:rsidRPr="00723CCD" w:rsidRDefault="00ED399C" w:rsidP="0075023C">
            <w:pPr>
              <w:pStyle w:val="Tablecellcontents"/>
            </w:pPr>
            <w:r w:rsidRPr="00723CCD">
              <w:t>e-mail</w:t>
            </w:r>
          </w:p>
        </w:tc>
        <w:tc>
          <w:tcPr>
            <w:tcW w:w="2659" w:type="dxa"/>
            <w:shd w:val="clear" w:color="auto" w:fill="auto"/>
          </w:tcPr>
          <w:p w:rsidR="00ED399C" w:rsidRPr="0075023C" w:rsidRDefault="00ED399C" w:rsidP="0075023C">
            <w:pPr>
              <w:pStyle w:val="Tablecellcontents"/>
            </w:pPr>
          </w:p>
        </w:tc>
      </w:tr>
      <w:tr w:rsidR="00ED399C" w:rsidRPr="00723CCD" w:rsidTr="00372D18">
        <w:trPr>
          <w:trHeight w:val="285"/>
        </w:trPr>
        <w:tc>
          <w:tcPr>
            <w:tcW w:w="3060" w:type="dxa"/>
            <w:vMerge/>
            <w:shd w:val="clear" w:color="auto" w:fill="F3F3F3"/>
            <w:vAlign w:val="center"/>
          </w:tcPr>
          <w:p w:rsidR="00ED399C" w:rsidRPr="00723CCD" w:rsidRDefault="00ED399C" w:rsidP="0075023C">
            <w:pPr>
              <w:pStyle w:val="Tablecellcontents"/>
            </w:pPr>
          </w:p>
        </w:tc>
        <w:tc>
          <w:tcPr>
            <w:tcW w:w="1262" w:type="dxa"/>
            <w:shd w:val="clear" w:color="auto" w:fill="F3F3F3"/>
            <w:vAlign w:val="center"/>
          </w:tcPr>
          <w:p w:rsidR="00ED399C" w:rsidRPr="00723CCD" w:rsidRDefault="00ED399C" w:rsidP="0075023C">
            <w:pPr>
              <w:pStyle w:val="Tablecellcontents"/>
            </w:pPr>
            <w:r w:rsidRPr="00723CCD">
              <w:t>Name</w:t>
            </w:r>
          </w:p>
        </w:tc>
        <w:tc>
          <w:tcPr>
            <w:tcW w:w="2737" w:type="dxa"/>
            <w:shd w:val="clear" w:color="auto" w:fill="auto"/>
          </w:tcPr>
          <w:p w:rsidR="00ED399C" w:rsidRPr="0075023C" w:rsidRDefault="00ED399C" w:rsidP="0075023C">
            <w:pPr>
              <w:pStyle w:val="Tablecellcontents"/>
            </w:pPr>
          </w:p>
        </w:tc>
        <w:tc>
          <w:tcPr>
            <w:tcW w:w="868" w:type="dxa"/>
            <w:shd w:val="clear" w:color="auto" w:fill="auto"/>
          </w:tcPr>
          <w:p w:rsidR="00ED399C" w:rsidRPr="00723CCD" w:rsidRDefault="00ED399C" w:rsidP="0075023C">
            <w:pPr>
              <w:pStyle w:val="Tablecellcontents"/>
            </w:pPr>
            <w:r w:rsidRPr="00723CCD">
              <w:t>e-mail</w:t>
            </w:r>
          </w:p>
        </w:tc>
        <w:tc>
          <w:tcPr>
            <w:tcW w:w="2659" w:type="dxa"/>
            <w:shd w:val="clear" w:color="auto" w:fill="auto"/>
          </w:tcPr>
          <w:p w:rsidR="00ED399C" w:rsidRPr="0075023C" w:rsidRDefault="00ED399C" w:rsidP="0075023C">
            <w:pPr>
              <w:pStyle w:val="Tablecellcontents"/>
            </w:pPr>
          </w:p>
        </w:tc>
      </w:tr>
    </w:tbl>
    <w:p w:rsidR="009338B4" w:rsidRDefault="009338B4" w:rsidP="009E4D8B">
      <w:pPr>
        <w:pStyle w:val="Heading2"/>
        <w:rPr>
          <w:rFonts w:asciiTheme="minorHAnsi" w:hAnsiTheme="minorHAnsi" w:cstheme="minorHAnsi"/>
        </w:rPr>
      </w:pPr>
      <w:bookmarkStart w:id="1" w:name="_Toc340301443"/>
      <w:bookmarkStart w:id="2" w:name="_Toc343476499"/>
      <w:bookmarkStart w:id="3" w:name="_Toc347293758"/>
      <w:r w:rsidRPr="00723CCD">
        <w:rPr>
          <w:rFonts w:asciiTheme="minorHAnsi" w:hAnsiTheme="minorHAnsi" w:cstheme="minorHAnsi"/>
        </w:rPr>
        <w:t>Project Documentatio</w:t>
      </w:r>
      <w:bookmarkEnd w:id="1"/>
      <w:bookmarkEnd w:id="2"/>
      <w:bookmarkEnd w:id="3"/>
      <w:r w:rsidRPr="00723CCD">
        <w:rPr>
          <w:rFonts w:asciiTheme="minorHAnsi" w:hAnsiTheme="minorHAnsi" w:cstheme="minorHAnsi"/>
        </w:rPr>
        <w:t>n</w:t>
      </w:r>
    </w:p>
    <w:p w:rsidR="0075023C" w:rsidRDefault="0075023C" w:rsidP="0075023C">
      <w:pPr>
        <w:pStyle w:val="Heading4"/>
      </w:pPr>
      <w:r>
        <w:t>Definitions, Acronyms, and Abbreviations</w:t>
      </w:r>
    </w:p>
    <w:p w:rsidR="0075023C" w:rsidRPr="0075023C" w:rsidRDefault="0075023C" w:rsidP="0075023C">
      <w:pPr>
        <w:pStyle w:val="DocBody"/>
        <w:tabs>
          <w:tab w:val="left" w:pos="0"/>
        </w:tabs>
        <w:rPr>
          <w:sz w:val="20"/>
        </w:rPr>
      </w:pPr>
      <w:r w:rsidRPr="0075023C">
        <w:rPr>
          <w:sz w:val="20"/>
        </w:rPr>
        <w:t>&lt;Define</w:t>
      </w:r>
      <w:r w:rsidRPr="0075023C">
        <w:rPr>
          <w:sz w:val="20"/>
        </w:rPr>
        <w:t>d terms used in this document.&gt;</w:t>
      </w:r>
    </w:p>
    <w:p w:rsidR="009338B4" w:rsidRPr="00723CCD" w:rsidRDefault="009338B4" w:rsidP="009E4D8B">
      <w:pPr>
        <w:pStyle w:val="Heading4"/>
        <w:rPr>
          <w:rFonts w:asciiTheme="minorHAnsi" w:hAnsiTheme="minorHAnsi" w:cstheme="minorHAnsi"/>
        </w:rPr>
      </w:pPr>
      <w:r w:rsidRPr="00723CCD">
        <w:rPr>
          <w:rFonts w:asciiTheme="minorHAnsi" w:hAnsiTheme="minorHAnsi" w:cstheme="minorHAnsi"/>
        </w:rPr>
        <w:t>Table 1: Referenced Documents</w:t>
      </w:r>
    </w:p>
    <w:tbl>
      <w:tblPr>
        <w:tblW w:w="10620" w:type="dxa"/>
        <w:tblInd w:w="3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690"/>
        <w:gridCol w:w="1085"/>
        <w:gridCol w:w="1075"/>
        <w:gridCol w:w="1620"/>
        <w:gridCol w:w="3150"/>
      </w:tblGrid>
      <w:tr w:rsidR="009338B4" w:rsidRPr="00723CCD" w:rsidTr="004B5C79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:rsidR="009338B4" w:rsidRPr="00723CCD" w:rsidRDefault="009338B4" w:rsidP="00DE3E45">
            <w:pPr>
              <w:pStyle w:val="TableHead"/>
              <w:tabs>
                <w:tab w:val="left" w:pos="0"/>
              </w:tabs>
              <w:jc w:val="left"/>
              <w:rPr>
                <w:rFonts w:asciiTheme="minorHAnsi" w:hAnsiTheme="minorHAnsi" w:cstheme="minorHAnsi"/>
              </w:rPr>
            </w:pPr>
            <w:r w:rsidRPr="00723CCD">
              <w:rPr>
                <w:rFonts w:asciiTheme="minorHAnsi" w:hAnsiTheme="minorHAnsi" w:cstheme="minorHAnsi"/>
              </w:rPr>
              <w:t>Document Title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:rsidR="009338B4" w:rsidRPr="00723CCD" w:rsidRDefault="009338B4" w:rsidP="00DE3E45">
            <w:pPr>
              <w:pStyle w:val="TableHead"/>
              <w:tabs>
                <w:tab w:val="left" w:pos="0"/>
              </w:tabs>
              <w:jc w:val="both"/>
              <w:rPr>
                <w:rFonts w:asciiTheme="minorHAnsi" w:hAnsiTheme="minorHAnsi" w:cstheme="minorHAnsi"/>
              </w:rPr>
            </w:pPr>
            <w:r w:rsidRPr="00723CCD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:rsidR="009338B4" w:rsidRPr="00723CCD" w:rsidRDefault="009338B4" w:rsidP="00DE3E45">
            <w:pPr>
              <w:pStyle w:val="TableHead"/>
              <w:tabs>
                <w:tab w:val="left" w:pos="0"/>
              </w:tabs>
              <w:jc w:val="both"/>
              <w:rPr>
                <w:rFonts w:asciiTheme="minorHAnsi" w:hAnsiTheme="minorHAnsi" w:cstheme="minorHAnsi"/>
              </w:rPr>
            </w:pPr>
            <w:r w:rsidRPr="00723CCD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:rsidR="009338B4" w:rsidRPr="00723CCD" w:rsidRDefault="009338B4" w:rsidP="00DE3E45">
            <w:pPr>
              <w:pStyle w:val="TableHead"/>
              <w:tabs>
                <w:tab w:val="left" w:pos="0"/>
              </w:tabs>
              <w:jc w:val="both"/>
              <w:rPr>
                <w:rFonts w:asciiTheme="minorHAnsi" w:hAnsiTheme="minorHAnsi" w:cstheme="minorHAnsi"/>
              </w:rPr>
            </w:pPr>
            <w:r w:rsidRPr="00723CCD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:rsidR="009338B4" w:rsidRPr="00723CCD" w:rsidRDefault="009338B4" w:rsidP="00DE3E45">
            <w:pPr>
              <w:pStyle w:val="TableHead"/>
              <w:tabs>
                <w:tab w:val="left" w:pos="0"/>
              </w:tabs>
              <w:jc w:val="both"/>
              <w:rPr>
                <w:rFonts w:asciiTheme="minorHAnsi" w:hAnsiTheme="minorHAnsi" w:cstheme="minorHAnsi"/>
              </w:rPr>
            </w:pPr>
            <w:r w:rsidRPr="00723CCD">
              <w:rPr>
                <w:rFonts w:asciiTheme="minorHAnsi" w:hAnsiTheme="minorHAnsi" w:cstheme="minorHAnsi"/>
              </w:rPr>
              <w:t>Document Storage Location</w:t>
            </w:r>
          </w:p>
        </w:tc>
      </w:tr>
      <w:tr w:rsidR="009338B4" w:rsidRPr="00723CCD" w:rsidTr="004B5C79">
        <w:tc>
          <w:tcPr>
            <w:tcW w:w="369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B4" w:rsidRPr="00723CCD" w:rsidRDefault="009338B4" w:rsidP="00DE3E45">
            <w:pPr>
              <w:pStyle w:val="TableText"/>
              <w:tabs>
                <w:tab w:val="left" w:pos="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08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B4" w:rsidRPr="00723CCD" w:rsidRDefault="009338B4" w:rsidP="00DE3E45">
            <w:pPr>
              <w:pStyle w:val="TableText"/>
              <w:tabs>
                <w:tab w:val="left" w:pos="0"/>
              </w:tabs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B4" w:rsidRPr="00723CCD" w:rsidRDefault="009338B4" w:rsidP="004B5C79">
            <w:pPr>
              <w:pStyle w:val="TableText"/>
              <w:tabs>
                <w:tab w:val="left" w:pos="0"/>
              </w:tabs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B4" w:rsidRPr="00723CCD" w:rsidRDefault="009338B4" w:rsidP="00DE3E45">
            <w:pPr>
              <w:pStyle w:val="TableText"/>
              <w:tabs>
                <w:tab w:val="left" w:pos="0"/>
              </w:tabs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B4" w:rsidRPr="00723CCD" w:rsidRDefault="009338B4" w:rsidP="00DE3E45">
            <w:pPr>
              <w:pStyle w:val="TableText"/>
              <w:tabs>
                <w:tab w:val="left" w:pos="0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9338B4" w:rsidRPr="00723CCD" w:rsidTr="004B5C79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B4" w:rsidRPr="00723CCD" w:rsidRDefault="009338B4" w:rsidP="00DE3E45">
            <w:pPr>
              <w:pStyle w:val="TableText"/>
              <w:tabs>
                <w:tab w:val="left" w:pos="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B4" w:rsidRPr="00723CCD" w:rsidRDefault="009338B4" w:rsidP="00DE3E45">
            <w:pPr>
              <w:pStyle w:val="TableText"/>
              <w:tabs>
                <w:tab w:val="left" w:pos="0"/>
              </w:tabs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B4" w:rsidRPr="00723CCD" w:rsidRDefault="009338B4" w:rsidP="00DE3E45">
            <w:pPr>
              <w:pStyle w:val="TableText"/>
              <w:tabs>
                <w:tab w:val="left" w:pos="0"/>
              </w:tabs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B4" w:rsidRPr="00723CCD" w:rsidRDefault="009338B4" w:rsidP="00DE3E45">
            <w:pPr>
              <w:pStyle w:val="TableText"/>
              <w:tabs>
                <w:tab w:val="left" w:pos="0"/>
              </w:tabs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B4" w:rsidRPr="00723CCD" w:rsidRDefault="009338B4" w:rsidP="00DE3E45">
            <w:pPr>
              <w:pStyle w:val="TableText"/>
              <w:tabs>
                <w:tab w:val="left" w:pos="0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9338B4" w:rsidRPr="00723CCD" w:rsidRDefault="009338B4" w:rsidP="009E4D8B">
      <w:pPr>
        <w:pStyle w:val="Heading2"/>
        <w:rPr>
          <w:rFonts w:asciiTheme="minorHAnsi" w:hAnsiTheme="minorHAnsi" w:cstheme="minorHAnsi"/>
        </w:rPr>
      </w:pPr>
      <w:r w:rsidRPr="00723CCD">
        <w:rPr>
          <w:rFonts w:asciiTheme="minorHAnsi" w:hAnsiTheme="minorHAnsi" w:cstheme="minorHAnsi"/>
        </w:rPr>
        <w:lastRenderedPageBreak/>
        <w:t>Customer Criteria for Project Success</w:t>
      </w:r>
    </w:p>
    <w:p w:rsidR="0075023C" w:rsidRDefault="009338B4" w:rsidP="0075023C">
      <w:pPr>
        <w:pStyle w:val="Heading3"/>
        <w:rPr>
          <w:rFonts w:asciiTheme="minorHAnsi" w:hAnsiTheme="minorHAnsi" w:cstheme="minorHAnsi"/>
        </w:rPr>
      </w:pPr>
      <w:r w:rsidRPr="00723CCD">
        <w:rPr>
          <w:rFonts w:asciiTheme="minorHAnsi" w:hAnsiTheme="minorHAnsi" w:cstheme="minorHAnsi"/>
        </w:rPr>
        <w:t>Customer Expectations</w:t>
      </w:r>
      <w:r w:rsidR="009E4D8B" w:rsidRPr="00723CCD">
        <w:rPr>
          <w:rFonts w:asciiTheme="minorHAnsi" w:hAnsiTheme="minorHAnsi" w:cstheme="minorHAnsi"/>
        </w:rPr>
        <w:t>/Needs</w:t>
      </w:r>
    </w:p>
    <w:p w:rsidR="0075023C" w:rsidRPr="00723CCD" w:rsidRDefault="0075023C" w:rsidP="0075023C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Requirements</w:t>
      </w:r>
    </w:p>
    <w:p w:rsidR="009E4D8B" w:rsidRPr="00723CCD" w:rsidRDefault="009338B4" w:rsidP="009E4D8B">
      <w:pPr>
        <w:pStyle w:val="Heading3"/>
        <w:rPr>
          <w:rFonts w:asciiTheme="minorHAnsi" w:hAnsiTheme="minorHAnsi" w:cstheme="minorHAnsi"/>
        </w:rPr>
      </w:pPr>
      <w:r w:rsidRPr="00723CCD">
        <w:rPr>
          <w:rFonts w:asciiTheme="minorHAnsi" w:hAnsiTheme="minorHAnsi" w:cstheme="minorHAnsi"/>
        </w:rPr>
        <w:t>Assumptions</w:t>
      </w:r>
    </w:p>
    <w:p w:rsidR="009E4D8B" w:rsidRPr="00723CCD" w:rsidRDefault="009338B4" w:rsidP="009E4D8B">
      <w:pPr>
        <w:pStyle w:val="Heading3"/>
        <w:rPr>
          <w:rFonts w:asciiTheme="minorHAnsi" w:hAnsiTheme="minorHAnsi" w:cstheme="minorHAnsi"/>
        </w:rPr>
      </w:pPr>
      <w:r w:rsidRPr="00723CCD">
        <w:rPr>
          <w:rFonts w:asciiTheme="minorHAnsi" w:hAnsiTheme="minorHAnsi" w:cstheme="minorHAnsi"/>
        </w:rPr>
        <w:t>Risks Anticipated and Realized, Actions Taken</w:t>
      </w:r>
    </w:p>
    <w:p w:rsidR="009338B4" w:rsidRDefault="009338B4" w:rsidP="001C1F6D">
      <w:pPr>
        <w:pStyle w:val="Heading3"/>
        <w:rPr>
          <w:rFonts w:asciiTheme="minorHAnsi" w:hAnsiTheme="minorHAnsi" w:cstheme="minorHAnsi"/>
        </w:rPr>
      </w:pPr>
      <w:r w:rsidRPr="00723CCD">
        <w:rPr>
          <w:rFonts w:asciiTheme="minorHAnsi" w:hAnsiTheme="minorHAnsi" w:cstheme="minorHAnsi"/>
        </w:rPr>
        <w:t>Constraints</w:t>
      </w:r>
    </w:p>
    <w:p w:rsidR="0075023C" w:rsidRPr="0075023C" w:rsidRDefault="0075023C" w:rsidP="0075023C"/>
    <w:p w:rsidR="009338B4" w:rsidRPr="00723CCD" w:rsidRDefault="009338B4" w:rsidP="009E4D8B">
      <w:pPr>
        <w:pStyle w:val="Heading2"/>
        <w:rPr>
          <w:rFonts w:asciiTheme="minorHAnsi" w:hAnsiTheme="minorHAnsi" w:cstheme="minorHAnsi"/>
        </w:rPr>
      </w:pPr>
      <w:r w:rsidRPr="00723CCD">
        <w:rPr>
          <w:rFonts w:asciiTheme="minorHAnsi" w:hAnsiTheme="minorHAnsi" w:cstheme="minorHAnsi"/>
        </w:rPr>
        <w:t>Scope Statement</w:t>
      </w:r>
    </w:p>
    <w:p w:rsidR="009E4D8B" w:rsidRPr="00723CCD" w:rsidRDefault="009338B4" w:rsidP="009E4D8B">
      <w:pPr>
        <w:pStyle w:val="Heading3"/>
        <w:rPr>
          <w:rFonts w:asciiTheme="minorHAnsi" w:hAnsiTheme="minorHAnsi" w:cstheme="minorHAnsi"/>
        </w:rPr>
      </w:pPr>
      <w:r w:rsidRPr="00723CCD">
        <w:rPr>
          <w:rFonts w:asciiTheme="minorHAnsi" w:hAnsiTheme="minorHAnsi" w:cstheme="minorHAnsi"/>
        </w:rPr>
        <w:t>Deliverables</w:t>
      </w:r>
    </w:p>
    <w:p w:rsidR="009338B4" w:rsidRPr="00723CCD" w:rsidRDefault="009338B4" w:rsidP="009E4D8B">
      <w:pPr>
        <w:pStyle w:val="Heading2"/>
        <w:rPr>
          <w:rFonts w:asciiTheme="minorHAnsi" w:hAnsiTheme="minorHAnsi" w:cstheme="minorHAnsi"/>
        </w:rPr>
      </w:pPr>
      <w:r w:rsidRPr="00723CCD">
        <w:rPr>
          <w:rFonts w:asciiTheme="minorHAnsi" w:hAnsiTheme="minorHAnsi" w:cstheme="minorHAnsi"/>
        </w:rPr>
        <w:t xml:space="preserve">Project Budget </w:t>
      </w:r>
    </w:p>
    <w:p w:rsidR="008F66FD" w:rsidRPr="003F27E9" w:rsidRDefault="008F66FD" w:rsidP="0075023C">
      <w:pPr>
        <w:pStyle w:val="Heading3"/>
        <w:rPr>
          <w:rFonts w:asciiTheme="minorHAnsi" w:hAnsiTheme="minorHAnsi" w:cstheme="minorHAnsi"/>
        </w:rPr>
      </w:pPr>
      <w:r w:rsidRPr="003F27E9">
        <w:rPr>
          <w:rFonts w:asciiTheme="minorHAnsi" w:hAnsiTheme="minorHAnsi" w:cstheme="minorHAnsi"/>
        </w:rPr>
        <w:t>P</w:t>
      </w:r>
      <w:r w:rsidR="009338B4" w:rsidRPr="003F27E9">
        <w:rPr>
          <w:rFonts w:asciiTheme="minorHAnsi" w:hAnsiTheme="minorHAnsi" w:cstheme="minorHAnsi"/>
        </w:rPr>
        <w:t>roposed</w:t>
      </w:r>
      <w:r w:rsidR="0075023C" w:rsidRPr="003F27E9">
        <w:rPr>
          <w:rFonts w:asciiTheme="minorHAnsi" w:hAnsiTheme="minorHAnsi" w:cstheme="minorHAnsi"/>
        </w:rPr>
        <w:t xml:space="preserve"> Budget </w:t>
      </w:r>
    </w:p>
    <w:p w:rsidR="00C12049" w:rsidRPr="003F27E9" w:rsidRDefault="0075023C" w:rsidP="0075023C">
      <w:pPr>
        <w:pStyle w:val="Heading3"/>
        <w:rPr>
          <w:rFonts w:asciiTheme="minorHAnsi" w:hAnsiTheme="minorHAnsi" w:cstheme="minorHAnsi"/>
        </w:rPr>
      </w:pPr>
      <w:r w:rsidRPr="003F27E9">
        <w:rPr>
          <w:rFonts w:asciiTheme="minorHAnsi" w:hAnsiTheme="minorHAnsi" w:cstheme="minorHAnsi"/>
        </w:rPr>
        <w:t>Final Budget</w:t>
      </w:r>
    </w:p>
    <w:p w:rsidR="004A1CBB" w:rsidRPr="004A1CBB" w:rsidRDefault="009338B4" w:rsidP="004A1CBB">
      <w:pPr>
        <w:pStyle w:val="Heading2"/>
        <w:rPr>
          <w:rFonts w:asciiTheme="minorHAnsi" w:hAnsiTheme="minorHAnsi" w:cstheme="minorHAnsi"/>
        </w:rPr>
      </w:pPr>
      <w:r w:rsidRPr="00723CCD">
        <w:rPr>
          <w:rFonts w:asciiTheme="minorHAnsi" w:hAnsiTheme="minorHAnsi" w:cstheme="minorHAnsi"/>
        </w:rPr>
        <w:t>Project Schedule</w:t>
      </w:r>
      <w:r w:rsidR="004A1CBB">
        <w:rPr>
          <w:rFonts w:asciiTheme="minorHAnsi" w:hAnsiTheme="minorHAnsi" w:cstheme="minorHAnsi"/>
        </w:rPr>
        <w:t xml:space="preserve"> Overview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98"/>
        <w:gridCol w:w="2700"/>
        <w:gridCol w:w="2984"/>
      </w:tblGrid>
      <w:tr w:rsidR="00312BB9" w:rsidTr="004A1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312BB9" w:rsidRDefault="00312BB9" w:rsidP="004A1C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Milestones</w:t>
            </w:r>
          </w:p>
        </w:tc>
        <w:tc>
          <w:tcPr>
            <w:tcW w:w="2700" w:type="dxa"/>
          </w:tcPr>
          <w:p w:rsidR="00312BB9" w:rsidRDefault="00312BB9" w:rsidP="004A1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Target Completion Date</w:t>
            </w:r>
          </w:p>
        </w:tc>
        <w:tc>
          <w:tcPr>
            <w:tcW w:w="2984" w:type="dxa"/>
          </w:tcPr>
          <w:p w:rsidR="00312BB9" w:rsidRDefault="00312BB9" w:rsidP="004A1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 Completion Date</w:t>
            </w:r>
          </w:p>
        </w:tc>
      </w:tr>
      <w:tr w:rsidR="00312BB9" w:rsidTr="004A1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312BB9" w:rsidRDefault="00312BB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Phase 1: Requirements Mapping/ Project Implementation Planning</w:t>
            </w:r>
          </w:p>
        </w:tc>
        <w:tc>
          <w:tcPr>
            <w:tcW w:w="2700" w:type="dxa"/>
          </w:tcPr>
          <w:p w:rsidR="00312BB9" w:rsidRDefault="00312BB9" w:rsidP="004A1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</w:tcPr>
          <w:p w:rsidR="00312BB9" w:rsidRDefault="00312BB9" w:rsidP="004A1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12BB9" w:rsidTr="004A1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312BB9" w:rsidRDefault="00312BB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Phase 2: Configuration/Build and Testing</w:t>
            </w:r>
          </w:p>
        </w:tc>
        <w:tc>
          <w:tcPr>
            <w:tcW w:w="2700" w:type="dxa"/>
          </w:tcPr>
          <w:p w:rsidR="00312BB9" w:rsidRDefault="00312BB9" w:rsidP="004A1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</w:tcPr>
          <w:p w:rsidR="00312BB9" w:rsidRDefault="00312BB9" w:rsidP="004A1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12BB9" w:rsidTr="004A1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312BB9" w:rsidRDefault="00312BB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Phase 3: Pilot to Production Rollout</w:t>
            </w:r>
          </w:p>
        </w:tc>
        <w:tc>
          <w:tcPr>
            <w:tcW w:w="2700" w:type="dxa"/>
          </w:tcPr>
          <w:p w:rsidR="00312BB9" w:rsidRDefault="00312BB9" w:rsidP="004A1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</w:tcPr>
          <w:p w:rsidR="00312BB9" w:rsidRDefault="00312BB9" w:rsidP="004A1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12BB9" w:rsidTr="004A1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312BB9" w:rsidRDefault="00312BB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Phase 4: PM Training</w:t>
            </w:r>
          </w:p>
        </w:tc>
        <w:tc>
          <w:tcPr>
            <w:tcW w:w="2700" w:type="dxa"/>
          </w:tcPr>
          <w:p w:rsidR="00312BB9" w:rsidRDefault="00312BB9" w:rsidP="004A1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</w:tcPr>
          <w:p w:rsidR="00312BB9" w:rsidRDefault="00312BB9" w:rsidP="004A1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12BB9" w:rsidTr="004A1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312BB9" w:rsidRDefault="00312BB9" w:rsidP="00312BB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Phase 4: Administrator Training</w:t>
            </w:r>
          </w:p>
        </w:tc>
        <w:tc>
          <w:tcPr>
            <w:tcW w:w="2700" w:type="dxa"/>
          </w:tcPr>
          <w:p w:rsidR="00312BB9" w:rsidRDefault="00312BB9" w:rsidP="004A1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</w:tcPr>
          <w:p w:rsidR="00312BB9" w:rsidRDefault="00312BB9" w:rsidP="004A1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12BB9" w:rsidTr="004A1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312BB9" w:rsidRDefault="00312BB9" w:rsidP="00312BB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Phase 4: Team Member Training</w:t>
            </w:r>
          </w:p>
        </w:tc>
        <w:tc>
          <w:tcPr>
            <w:tcW w:w="2700" w:type="dxa"/>
          </w:tcPr>
          <w:p w:rsidR="00312BB9" w:rsidRDefault="00312BB9" w:rsidP="004A1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</w:tcPr>
          <w:p w:rsidR="00312BB9" w:rsidRDefault="00312BB9" w:rsidP="004A1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12BB9" w:rsidTr="004A1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312BB9" w:rsidRDefault="00312BB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Phase 4: Training Phase</w:t>
            </w:r>
          </w:p>
        </w:tc>
        <w:tc>
          <w:tcPr>
            <w:tcW w:w="2700" w:type="dxa"/>
          </w:tcPr>
          <w:p w:rsidR="00312BB9" w:rsidRDefault="00312BB9" w:rsidP="004A1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</w:tcPr>
          <w:p w:rsidR="00312BB9" w:rsidRDefault="00312BB9" w:rsidP="004A1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12BB9" w:rsidTr="004A1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312BB9" w:rsidRDefault="00312BB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Phase 5: Project Closeout and Ongoing Support</w:t>
            </w:r>
          </w:p>
        </w:tc>
        <w:tc>
          <w:tcPr>
            <w:tcW w:w="2700" w:type="dxa"/>
          </w:tcPr>
          <w:p w:rsidR="00312BB9" w:rsidRDefault="00312BB9" w:rsidP="004A1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</w:tcPr>
          <w:p w:rsidR="00312BB9" w:rsidRDefault="00312BB9" w:rsidP="004A1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DE3E45" w:rsidRPr="00723CCD" w:rsidRDefault="00163EE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sectPr w:rsidR="00DE3E45" w:rsidRPr="00723CCD" w:rsidSect="00DE3E45">
      <w:headerReference w:type="default" r:id="rId11"/>
      <w:footerReference w:type="default" r:id="rId12"/>
      <w:headerReference w:type="first" r:id="rId13"/>
      <w:pgSz w:w="12240" w:h="15840" w:code="1"/>
      <w:pgMar w:top="1094" w:right="994" w:bottom="1080" w:left="0" w:header="634" w:footer="648" w:gutter="108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26C" w:rsidRDefault="00DB526C" w:rsidP="009338B4">
      <w:pPr>
        <w:spacing w:after="0" w:line="240" w:lineRule="auto"/>
      </w:pPr>
      <w:r>
        <w:separator/>
      </w:r>
    </w:p>
  </w:endnote>
  <w:endnote w:type="continuationSeparator" w:id="0">
    <w:p w:rsidR="00DB526C" w:rsidRDefault="00DB526C" w:rsidP="0093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480"/>
      <w:gridCol w:w="4140"/>
    </w:tblGrid>
    <w:tr w:rsidR="00DE3E45" w:rsidRPr="00DA5E24" w:rsidTr="00DE3E45">
      <w:tc>
        <w:tcPr>
          <w:tcW w:w="6480" w:type="dxa"/>
          <w:shd w:val="clear" w:color="auto" w:fill="000000"/>
        </w:tcPr>
        <w:p w:rsidR="00DE3E45" w:rsidRDefault="00254A30" w:rsidP="00254A30">
          <w:pPr>
            <w:pStyle w:val="Footer"/>
            <w:tabs>
              <w:tab w:val="clear" w:pos="4320"/>
              <w:tab w:val="clear" w:pos="8640"/>
              <w:tab w:val="left" w:pos="3533"/>
            </w:tabs>
            <w:rPr>
              <w:rFonts w:ascii="Arial" w:hAnsi="Arial"/>
              <w:b/>
              <w:color w:val="FFFFFF"/>
              <w:sz w:val="14"/>
            </w:rPr>
          </w:pPr>
          <w:r>
            <w:rPr>
              <w:rFonts w:ascii="Arial" w:hAnsi="Arial"/>
              <w:b/>
              <w:color w:val="FFFFFF"/>
              <w:sz w:val="14"/>
            </w:rPr>
            <w:t>MSU - AF</w:t>
          </w:r>
          <w:r w:rsidR="00DE3E45">
            <w:rPr>
              <w:rFonts w:ascii="Arial" w:hAnsi="Arial"/>
              <w:b/>
              <w:color w:val="FFFFFF"/>
              <w:sz w:val="14"/>
            </w:rPr>
            <w:tab/>
          </w:r>
        </w:p>
      </w:tc>
      <w:tc>
        <w:tcPr>
          <w:tcW w:w="4140" w:type="dxa"/>
          <w:tcBorders>
            <w:bottom w:val="nil"/>
          </w:tcBorders>
          <w:shd w:val="clear" w:color="auto" w:fill="000000"/>
        </w:tcPr>
        <w:p w:rsidR="00DE3E45" w:rsidRDefault="00DE3E45">
          <w:pPr>
            <w:pStyle w:val="Footer"/>
            <w:tabs>
              <w:tab w:val="clear" w:pos="4320"/>
            </w:tabs>
            <w:jc w:val="right"/>
            <w:rPr>
              <w:rFonts w:ascii="Arial" w:hAnsi="Arial"/>
              <w:b/>
              <w:color w:val="FFFFFF"/>
              <w:sz w:val="14"/>
            </w:rPr>
          </w:pPr>
        </w:p>
      </w:tc>
    </w:tr>
    <w:tr w:rsidR="00DE3E45" w:rsidRPr="00DA5E24" w:rsidTr="00DE3E45">
      <w:tc>
        <w:tcPr>
          <w:tcW w:w="6480" w:type="dxa"/>
          <w:tcBorders>
            <w:right w:val="nil"/>
          </w:tcBorders>
          <w:shd w:val="pct5" w:color="000000" w:fill="FFFFFF"/>
        </w:tcPr>
        <w:p w:rsidR="00DE3E45" w:rsidRDefault="00DE3E45">
          <w:pPr>
            <w:pStyle w:val="Footer"/>
            <w:tabs>
              <w:tab w:val="clear" w:pos="4320"/>
            </w:tabs>
            <w:spacing w:before="20" w:after="20"/>
          </w:pPr>
          <w:r>
            <w:rPr>
              <w:snapToGrid w:val="0"/>
            </w:rPr>
            <w:t xml:space="preserve">Last saved </w:t>
          </w:r>
          <w:fldSimple w:instr=" SAVEDATE  \* MERGEFORMAT ">
            <w:r w:rsidR="00D800C1" w:rsidRPr="00D800C1">
              <w:rPr>
                <w:noProof/>
                <w:snapToGrid w:val="0"/>
              </w:rPr>
              <w:t>10/26/2012 8:30:00 AM</w:t>
            </w:r>
          </w:fldSimple>
        </w:p>
      </w:tc>
      <w:tc>
        <w:tcPr>
          <w:tcW w:w="4140" w:type="dxa"/>
          <w:tcBorders>
            <w:left w:val="nil"/>
          </w:tcBorders>
          <w:shd w:val="pct5" w:color="000000" w:fill="FFFFFF"/>
        </w:tcPr>
        <w:p w:rsidR="00DE3E45" w:rsidRDefault="00DE3E45">
          <w:pPr>
            <w:pStyle w:val="Footer"/>
            <w:tabs>
              <w:tab w:val="clear" w:pos="4320"/>
            </w:tabs>
            <w:spacing w:before="20" w:after="20"/>
            <w:jc w:val="right"/>
          </w:pPr>
          <w:r>
            <w:t xml:space="preserve"> 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F27E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F27E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DE3E45" w:rsidRDefault="00DE3E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26C" w:rsidRDefault="00DB526C" w:rsidP="009338B4">
      <w:pPr>
        <w:spacing w:after="0" w:line="240" w:lineRule="auto"/>
      </w:pPr>
      <w:r>
        <w:separator/>
      </w:r>
    </w:p>
  </w:footnote>
  <w:footnote w:type="continuationSeparator" w:id="0">
    <w:p w:rsidR="00DB526C" w:rsidRDefault="00DB526C" w:rsidP="00933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88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590"/>
      <w:gridCol w:w="2861"/>
      <w:gridCol w:w="3037"/>
    </w:tblGrid>
    <w:tr w:rsidR="00DE3E45" w:rsidRPr="00DA5E24" w:rsidTr="00372D18">
      <w:trPr>
        <w:trHeight w:val="324"/>
      </w:trPr>
      <w:tc>
        <w:tcPr>
          <w:tcW w:w="7451" w:type="dxa"/>
          <w:gridSpan w:val="2"/>
          <w:tcBorders>
            <w:bottom w:val="nil"/>
            <w:right w:val="nil"/>
          </w:tcBorders>
          <w:shd w:val="pct5" w:color="000000" w:fill="FFFFFF"/>
          <w:vAlign w:val="center"/>
        </w:tcPr>
        <w:p w:rsidR="00372D18" w:rsidRPr="00D800C1" w:rsidRDefault="00D800C1" w:rsidP="00254A30">
          <w:pPr>
            <w:pStyle w:val="Header"/>
            <w:spacing w:before="20" w:after="20"/>
            <w:ind w:right="-558"/>
            <w:rPr>
              <w:color w:val="FF0000"/>
              <w:sz w:val="28"/>
            </w:rPr>
          </w:pPr>
          <w:r w:rsidRPr="00D800C1">
            <w:rPr>
              <w:color w:val="FF0000"/>
              <w:sz w:val="28"/>
            </w:rPr>
            <w:t>Customer Name</w:t>
          </w:r>
        </w:p>
        <w:p w:rsidR="00DE3E45" w:rsidRDefault="00DE3E45" w:rsidP="00254A30">
          <w:pPr>
            <w:pStyle w:val="Header"/>
            <w:spacing w:before="20" w:after="20"/>
            <w:ind w:right="-558"/>
          </w:pPr>
          <w:r>
            <w:rPr>
              <w:sz w:val="28"/>
            </w:rPr>
            <w:t>Project Close-Out</w:t>
          </w:r>
          <w:r w:rsidR="00254A30">
            <w:rPr>
              <w:sz w:val="28"/>
            </w:rPr>
            <w:t xml:space="preserve">  </w:t>
          </w:r>
        </w:p>
      </w:tc>
      <w:tc>
        <w:tcPr>
          <w:tcW w:w="3037" w:type="dxa"/>
          <w:tcBorders>
            <w:left w:val="nil"/>
            <w:bottom w:val="single" w:sz="4" w:space="0" w:color="auto"/>
          </w:tcBorders>
          <w:shd w:val="pct5" w:color="000000" w:fill="FFFFFF"/>
          <w:vAlign w:val="bottom"/>
        </w:tcPr>
        <w:p w:rsidR="00DE3E45" w:rsidRDefault="00372D18" w:rsidP="00D800C1">
          <w:pPr>
            <w:pStyle w:val="Header"/>
            <w:spacing w:before="20" w:after="20"/>
            <w:rPr>
              <w:sz w:val="20"/>
            </w:rPr>
          </w:pPr>
          <w:r>
            <w:rPr>
              <w:sz w:val="20"/>
            </w:rPr>
            <w:t xml:space="preserve">                   </w:t>
          </w:r>
          <w:r w:rsidR="00D800C1" w:rsidRPr="00D800C1">
            <w:rPr>
              <w:color w:val="FF0000"/>
              <w:sz w:val="20"/>
            </w:rPr>
            <w:t xml:space="preserve">TODAYS </w:t>
          </w:r>
          <w:r w:rsidR="00DE3E45" w:rsidRPr="00D800C1">
            <w:rPr>
              <w:color w:val="FF0000"/>
              <w:sz w:val="20"/>
            </w:rPr>
            <w:fldChar w:fldCharType="begin"/>
          </w:r>
          <w:r w:rsidR="00DE3E45" w:rsidRPr="00D800C1">
            <w:rPr>
              <w:color w:val="FF0000"/>
              <w:sz w:val="20"/>
            </w:rPr>
            <w:instrText xml:space="preserve"> DATE  \@ "MMMM d, yyyy"  \* MERGEFORMAT </w:instrText>
          </w:r>
          <w:r w:rsidR="00DE3E45" w:rsidRPr="00D800C1">
            <w:rPr>
              <w:color w:val="FF0000"/>
              <w:sz w:val="20"/>
            </w:rPr>
            <w:fldChar w:fldCharType="separate"/>
          </w:r>
          <w:r w:rsidR="00D800C1" w:rsidRPr="00D800C1">
            <w:rPr>
              <w:noProof/>
              <w:color w:val="FF0000"/>
              <w:sz w:val="20"/>
            </w:rPr>
            <w:t>DATE</w:t>
          </w:r>
          <w:r w:rsidR="00DE3E45" w:rsidRPr="00D800C1">
            <w:rPr>
              <w:color w:val="FF0000"/>
              <w:sz w:val="20"/>
            </w:rPr>
            <w:fldChar w:fldCharType="end"/>
          </w:r>
        </w:p>
      </w:tc>
    </w:tr>
    <w:tr w:rsidR="009338B4" w:rsidRPr="00DA5E24" w:rsidTr="00372D18">
      <w:trPr>
        <w:trHeight w:val="129"/>
      </w:trPr>
      <w:tc>
        <w:tcPr>
          <w:tcW w:w="4590" w:type="dxa"/>
          <w:shd w:val="clear" w:color="auto" w:fill="000000"/>
        </w:tcPr>
        <w:p w:rsidR="009338B4" w:rsidRDefault="00BD3EF8" w:rsidP="00DE3E45">
          <w:pPr>
            <w:pStyle w:val="Header"/>
            <w:rPr>
              <w:color w:val="FFFFFF"/>
              <w:sz w:val="14"/>
            </w:rPr>
          </w:pPr>
          <w:r>
            <w:rPr>
              <w:color w:val="FFFFFF"/>
              <w:sz w:val="14"/>
            </w:rPr>
            <w:t>Advisicon, Inc.</w:t>
          </w:r>
        </w:p>
      </w:tc>
      <w:tc>
        <w:tcPr>
          <w:tcW w:w="5898" w:type="dxa"/>
          <w:gridSpan w:val="2"/>
          <w:tcBorders>
            <w:top w:val="nil"/>
          </w:tcBorders>
          <w:shd w:val="clear" w:color="auto" w:fill="000000"/>
        </w:tcPr>
        <w:p w:rsidR="009338B4" w:rsidRDefault="009338B4">
          <w:pPr>
            <w:pStyle w:val="Header"/>
            <w:jc w:val="right"/>
            <w:rPr>
              <w:sz w:val="14"/>
            </w:rPr>
          </w:pPr>
        </w:p>
      </w:tc>
    </w:tr>
  </w:tbl>
  <w:p w:rsidR="00DE3E45" w:rsidRDefault="00DE3E45">
    <w:pPr>
      <w:pStyle w:val="Header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850"/>
      <w:gridCol w:w="900"/>
      <w:gridCol w:w="3510"/>
    </w:tblGrid>
    <w:tr w:rsidR="00DE3E45" w:rsidRPr="00DA5E24" w:rsidTr="00DE3E45">
      <w:tc>
        <w:tcPr>
          <w:tcW w:w="6750" w:type="dxa"/>
          <w:gridSpan w:val="2"/>
          <w:tcBorders>
            <w:bottom w:val="nil"/>
            <w:right w:val="nil"/>
          </w:tcBorders>
          <w:shd w:val="pct5" w:color="000000" w:fill="FFFFFF"/>
          <w:vAlign w:val="center"/>
        </w:tcPr>
        <w:p w:rsidR="00DE3E45" w:rsidRDefault="00BE2133">
          <w:pPr>
            <w:pStyle w:val="Header"/>
            <w:spacing w:before="20" w:after="20"/>
          </w:pPr>
          <w:r>
            <w:rPr>
              <w:sz w:val="28"/>
            </w:rPr>
            <w:t>Project Close-Out Acceptance</w:t>
          </w:r>
        </w:p>
      </w:tc>
      <w:tc>
        <w:tcPr>
          <w:tcW w:w="3510" w:type="dxa"/>
          <w:tcBorders>
            <w:left w:val="nil"/>
            <w:bottom w:val="single" w:sz="4" w:space="0" w:color="auto"/>
          </w:tcBorders>
          <w:shd w:val="pct5" w:color="000000" w:fill="FFFFFF"/>
          <w:vAlign w:val="bottom"/>
        </w:tcPr>
        <w:p w:rsidR="00DE3E45" w:rsidRDefault="00DE3E45">
          <w:pPr>
            <w:pStyle w:val="Header"/>
            <w:spacing w:before="20" w:after="20"/>
            <w:jc w:val="right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 \@ "MMMM d, yyyy"  \* MERGEFORMAT </w:instrText>
          </w:r>
          <w:r>
            <w:rPr>
              <w:sz w:val="20"/>
            </w:rPr>
            <w:fldChar w:fldCharType="separate"/>
          </w:r>
          <w:r w:rsidR="00D800C1">
            <w:rPr>
              <w:noProof/>
              <w:sz w:val="20"/>
            </w:rPr>
            <w:t>October 26, 2012</w:t>
          </w:r>
          <w:r>
            <w:rPr>
              <w:sz w:val="20"/>
            </w:rPr>
            <w:fldChar w:fldCharType="end"/>
          </w:r>
        </w:p>
      </w:tc>
    </w:tr>
    <w:tr w:rsidR="00DE3E45" w:rsidRPr="00DA5E24" w:rsidTr="00DE3E45">
      <w:trPr>
        <w:trHeight w:val="143"/>
      </w:trPr>
      <w:tc>
        <w:tcPr>
          <w:tcW w:w="5850" w:type="dxa"/>
          <w:shd w:val="clear" w:color="auto" w:fill="000000"/>
        </w:tcPr>
        <w:p w:rsidR="00DE3E45" w:rsidRDefault="00BE2133">
          <w:pPr>
            <w:pStyle w:val="Header"/>
            <w:rPr>
              <w:color w:val="FFFFFF"/>
              <w:sz w:val="14"/>
            </w:rPr>
          </w:pPr>
          <w:r>
            <w:rPr>
              <w:color w:val="FFFFFF"/>
              <w:sz w:val="14"/>
            </w:rPr>
            <w:t>[company name]</w:t>
          </w:r>
        </w:p>
      </w:tc>
      <w:tc>
        <w:tcPr>
          <w:tcW w:w="4410" w:type="dxa"/>
          <w:gridSpan w:val="2"/>
          <w:tcBorders>
            <w:top w:val="nil"/>
          </w:tcBorders>
          <w:shd w:val="clear" w:color="auto" w:fill="000000"/>
        </w:tcPr>
        <w:p w:rsidR="00DE3E45" w:rsidRDefault="00DE3E45">
          <w:pPr>
            <w:pStyle w:val="Header"/>
            <w:jc w:val="right"/>
            <w:rPr>
              <w:sz w:val="14"/>
            </w:rPr>
          </w:pPr>
        </w:p>
      </w:tc>
    </w:tr>
  </w:tbl>
  <w:p w:rsidR="00DE3E45" w:rsidRDefault="00DE3E45">
    <w:pPr>
      <w:pStyle w:val="Header"/>
      <w:rPr>
        <w:sz w:val="16"/>
      </w:rPr>
    </w:pPr>
  </w:p>
  <w:p w:rsidR="00DE3E45" w:rsidRDefault="00DE3E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9.75pt;height:9.75pt;visibility:visible;mso-wrap-style:square" o:bullet="t">
        <v:imagedata r:id="rId1" o:title="MC900072629[1]"/>
      </v:shape>
    </w:pict>
  </w:numPicBullet>
  <w:abstractNum w:abstractNumId="0">
    <w:nsid w:val="01DA2D09"/>
    <w:multiLevelType w:val="hybridMultilevel"/>
    <w:tmpl w:val="D97E3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C4035B"/>
    <w:multiLevelType w:val="hybridMultilevel"/>
    <w:tmpl w:val="D97E350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4790F1E"/>
    <w:multiLevelType w:val="hybridMultilevel"/>
    <w:tmpl w:val="D51E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16495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A1156"/>
    <w:multiLevelType w:val="hybridMultilevel"/>
    <w:tmpl w:val="99782212"/>
    <w:lvl w:ilvl="0" w:tplc="6DB42A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1E45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70E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A27D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201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B49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84F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68F2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4445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DB14F91"/>
    <w:multiLevelType w:val="hybridMultilevel"/>
    <w:tmpl w:val="93B0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24BE0"/>
    <w:multiLevelType w:val="hybridMultilevel"/>
    <w:tmpl w:val="BBA8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78E886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F664A"/>
    <w:multiLevelType w:val="hybridMultilevel"/>
    <w:tmpl w:val="D97E3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49251E"/>
    <w:multiLevelType w:val="hybridMultilevel"/>
    <w:tmpl w:val="ACFA9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371FF1"/>
    <w:multiLevelType w:val="hybridMultilevel"/>
    <w:tmpl w:val="AFF0F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81C21E1"/>
    <w:multiLevelType w:val="hybridMultilevel"/>
    <w:tmpl w:val="C0B2E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462E9"/>
    <w:multiLevelType w:val="hybridMultilevel"/>
    <w:tmpl w:val="AD0E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394FC3"/>
    <w:multiLevelType w:val="hybridMultilevel"/>
    <w:tmpl w:val="584A9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41B8E"/>
    <w:multiLevelType w:val="hybridMultilevel"/>
    <w:tmpl w:val="524A6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1AD3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1A5B7A"/>
    <w:multiLevelType w:val="hybridMultilevel"/>
    <w:tmpl w:val="4DE6E438"/>
    <w:lvl w:ilvl="0" w:tplc="FAE604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428AA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7D2D5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C2E1A5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2A4771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F40FA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36233E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E5C3FE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504B2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>
    <w:nsid w:val="55090088"/>
    <w:multiLevelType w:val="hybridMultilevel"/>
    <w:tmpl w:val="3C90D0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54D57"/>
    <w:multiLevelType w:val="hybridMultilevel"/>
    <w:tmpl w:val="8B525840"/>
    <w:lvl w:ilvl="0" w:tplc="16A4E2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C823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E45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A0E4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4CD7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6E24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FAB4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B207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A080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8451E83"/>
    <w:multiLevelType w:val="hybridMultilevel"/>
    <w:tmpl w:val="7C684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8451CD"/>
    <w:multiLevelType w:val="hybridMultilevel"/>
    <w:tmpl w:val="209AF6B0"/>
    <w:lvl w:ilvl="0" w:tplc="C13A41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5C6B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46F9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38C3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4ACD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14F3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C2DA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2279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2C19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5E327EED"/>
    <w:multiLevelType w:val="hybridMultilevel"/>
    <w:tmpl w:val="110C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BD0F42"/>
    <w:multiLevelType w:val="hybridMultilevel"/>
    <w:tmpl w:val="14E4AC76"/>
    <w:lvl w:ilvl="0" w:tplc="D3C825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C886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58DF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66B5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3A74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565A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109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FAE8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6AEE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D425BC8"/>
    <w:multiLevelType w:val="hybridMultilevel"/>
    <w:tmpl w:val="7388B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BB3C57"/>
    <w:multiLevelType w:val="hybridMultilevel"/>
    <w:tmpl w:val="EFAC29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881FC4"/>
    <w:multiLevelType w:val="hybridMultilevel"/>
    <w:tmpl w:val="92DA2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FEB3877"/>
    <w:multiLevelType w:val="hybridMultilevel"/>
    <w:tmpl w:val="D97E3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23"/>
  </w:num>
  <w:num w:numId="7">
    <w:abstractNumId w:val="17"/>
  </w:num>
  <w:num w:numId="8">
    <w:abstractNumId w:val="21"/>
  </w:num>
  <w:num w:numId="9">
    <w:abstractNumId w:val="14"/>
  </w:num>
  <w:num w:numId="10">
    <w:abstractNumId w:val="11"/>
  </w:num>
  <w:num w:numId="11">
    <w:abstractNumId w:val="16"/>
  </w:num>
  <w:num w:numId="12">
    <w:abstractNumId w:val="5"/>
  </w:num>
  <w:num w:numId="13">
    <w:abstractNumId w:val="2"/>
  </w:num>
  <w:num w:numId="14">
    <w:abstractNumId w:val="12"/>
  </w:num>
  <w:num w:numId="15">
    <w:abstractNumId w:val="18"/>
  </w:num>
  <w:num w:numId="16">
    <w:abstractNumId w:val="9"/>
  </w:num>
  <w:num w:numId="17">
    <w:abstractNumId w:val="4"/>
  </w:num>
  <w:num w:numId="18">
    <w:abstractNumId w:val="10"/>
  </w:num>
  <w:num w:numId="19">
    <w:abstractNumId w:val="20"/>
  </w:num>
  <w:num w:numId="20">
    <w:abstractNumId w:val="22"/>
  </w:num>
  <w:num w:numId="21">
    <w:abstractNumId w:val="19"/>
  </w:num>
  <w:num w:numId="22">
    <w:abstractNumId w:val="13"/>
  </w:num>
  <w:num w:numId="23">
    <w:abstractNumId w:val="1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0B"/>
    <w:rsid w:val="000A68B8"/>
    <w:rsid w:val="000B4F43"/>
    <w:rsid w:val="000E5068"/>
    <w:rsid w:val="00156B6C"/>
    <w:rsid w:val="00163EEC"/>
    <w:rsid w:val="00180164"/>
    <w:rsid w:val="00194E24"/>
    <w:rsid w:val="00195A35"/>
    <w:rsid w:val="001C1F6D"/>
    <w:rsid w:val="00252A0B"/>
    <w:rsid w:val="00254639"/>
    <w:rsid w:val="00254A30"/>
    <w:rsid w:val="00263022"/>
    <w:rsid w:val="002E38E4"/>
    <w:rsid w:val="00312BB9"/>
    <w:rsid w:val="00372D18"/>
    <w:rsid w:val="00384910"/>
    <w:rsid w:val="003F27E9"/>
    <w:rsid w:val="004A1CBB"/>
    <w:rsid w:val="004B5C79"/>
    <w:rsid w:val="004F5653"/>
    <w:rsid w:val="00535764"/>
    <w:rsid w:val="006106A9"/>
    <w:rsid w:val="006449D2"/>
    <w:rsid w:val="006E5035"/>
    <w:rsid w:val="00723CCD"/>
    <w:rsid w:val="0075023C"/>
    <w:rsid w:val="00752ED1"/>
    <w:rsid w:val="00836E3B"/>
    <w:rsid w:val="008F66FD"/>
    <w:rsid w:val="009338B4"/>
    <w:rsid w:val="009E4D8B"/>
    <w:rsid w:val="009F2D42"/>
    <w:rsid w:val="00A21042"/>
    <w:rsid w:val="00A839FB"/>
    <w:rsid w:val="00A87A76"/>
    <w:rsid w:val="00AB64C2"/>
    <w:rsid w:val="00B27484"/>
    <w:rsid w:val="00B32D7A"/>
    <w:rsid w:val="00B40586"/>
    <w:rsid w:val="00B875DE"/>
    <w:rsid w:val="00BD3EF8"/>
    <w:rsid w:val="00BE2133"/>
    <w:rsid w:val="00C12049"/>
    <w:rsid w:val="00C34696"/>
    <w:rsid w:val="00D137C6"/>
    <w:rsid w:val="00D27403"/>
    <w:rsid w:val="00D800C1"/>
    <w:rsid w:val="00DB526C"/>
    <w:rsid w:val="00DE3E45"/>
    <w:rsid w:val="00DE479D"/>
    <w:rsid w:val="00ED399C"/>
    <w:rsid w:val="00F84875"/>
    <w:rsid w:val="00F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8B4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338B4"/>
    <w:pPr>
      <w:keepNext/>
      <w:spacing w:before="240" w:after="60" w:line="240" w:lineRule="auto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338B4"/>
    <w:pPr>
      <w:keepNext/>
      <w:spacing w:before="240" w:after="60" w:line="240" w:lineRule="auto"/>
      <w:outlineLvl w:val="1"/>
    </w:pPr>
    <w:rPr>
      <w:rFonts w:ascii="Arial" w:hAnsi="Arial"/>
      <w:b/>
      <w:i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4D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338B4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link w:val="Heading2"/>
    <w:rsid w:val="009338B4"/>
    <w:rPr>
      <w:rFonts w:ascii="Arial" w:eastAsia="Times New Roman" w:hAnsi="Arial" w:cs="Times New Roman"/>
      <w:b/>
      <w:i/>
      <w:sz w:val="24"/>
      <w:szCs w:val="20"/>
    </w:rPr>
  </w:style>
  <w:style w:type="paragraph" w:styleId="Header">
    <w:name w:val="header"/>
    <w:basedOn w:val="Normal"/>
    <w:link w:val="HeaderChar"/>
    <w:rsid w:val="009338B4"/>
    <w:pPr>
      <w:tabs>
        <w:tab w:val="right" w:pos="8550"/>
      </w:tabs>
      <w:spacing w:after="0" w:line="240" w:lineRule="auto"/>
    </w:pPr>
    <w:rPr>
      <w:rFonts w:ascii="Arial" w:hAnsi="Arial"/>
      <w:b/>
      <w:sz w:val="24"/>
      <w:szCs w:val="20"/>
    </w:rPr>
  </w:style>
  <w:style w:type="character" w:customStyle="1" w:styleId="HeaderChar">
    <w:name w:val="Header Char"/>
    <w:link w:val="Header"/>
    <w:rsid w:val="009338B4"/>
    <w:rPr>
      <w:rFonts w:ascii="Arial" w:eastAsia="Times New Roman" w:hAnsi="Arial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338B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erChar">
    <w:name w:val="Footer Char"/>
    <w:link w:val="Footer"/>
    <w:rsid w:val="009338B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338B4"/>
  </w:style>
  <w:style w:type="paragraph" w:customStyle="1" w:styleId="DocBody">
    <w:name w:val="DocBody"/>
    <w:basedOn w:val="Normal"/>
    <w:rsid w:val="009338B4"/>
    <w:pPr>
      <w:tabs>
        <w:tab w:val="left" w:pos="720"/>
        <w:tab w:val="left" w:pos="1440"/>
        <w:tab w:val="left" w:pos="2160"/>
        <w:tab w:val="left" w:pos="2880"/>
        <w:tab w:val="right" w:pos="8550"/>
      </w:tabs>
      <w:spacing w:before="40" w:after="0" w:line="240" w:lineRule="auto"/>
    </w:pPr>
    <w:rPr>
      <w:rFonts w:ascii="Times New Roman" w:hAnsi="Times New Roman"/>
      <w:szCs w:val="20"/>
    </w:rPr>
  </w:style>
  <w:style w:type="paragraph" w:customStyle="1" w:styleId="TableHead">
    <w:name w:val="TableHead"/>
    <w:rsid w:val="009338B4"/>
    <w:pPr>
      <w:autoSpaceDE w:val="0"/>
      <w:autoSpaceDN w:val="0"/>
      <w:adjustRightInd w:val="0"/>
      <w:spacing w:before="80" w:line="220" w:lineRule="atLeast"/>
      <w:jc w:val="center"/>
    </w:pPr>
    <w:rPr>
      <w:rFonts w:ascii="Helvetica" w:eastAsia="Times New Roman" w:hAnsi="Helvetica" w:cs="Helvetica"/>
      <w:b/>
      <w:bCs/>
      <w:color w:val="000000"/>
    </w:rPr>
  </w:style>
  <w:style w:type="paragraph" w:customStyle="1" w:styleId="TableText">
    <w:name w:val="TableText"/>
    <w:rsid w:val="009338B4"/>
    <w:pPr>
      <w:autoSpaceDE w:val="0"/>
      <w:autoSpaceDN w:val="0"/>
      <w:adjustRightInd w:val="0"/>
      <w:spacing w:before="40" w:after="40" w:line="220" w:lineRule="atLeast"/>
    </w:pPr>
    <w:rPr>
      <w:rFonts w:ascii="Helvetica" w:eastAsia="Times New Roman" w:hAnsi="Helvetica" w:cs="Helvetica"/>
      <w:color w:val="000000"/>
    </w:rPr>
  </w:style>
  <w:style w:type="paragraph" w:customStyle="1" w:styleId="TableTitle">
    <w:name w:val="TableTitle"/>
    <w:rsid w:val="009338B4"/>
    <w:pPr>
      <w:widowControl w:val="0"/>
      <w:autoSpaceDE w:val="0"/>
      <w:autoSpaceDN w:val="0"/>
      <w:adjustRightInd w:val="0"/>
      <w:spacing w:before="280" w:line="280" w:lineRule="atLeast"/>
      <w:jc w:val="center"/>
    </w:pPr>
    <w:rPr>
      <w:rFonts w:ascii="Times" w:eastAsia="Times New Roman" w:hAnsi="Times"/>
      <w:b/>
      <w:bCs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338B4"/>
    <w:pPr>
      <w:spacing w:before="120" w:after="120" w:line="240" w:lineRule="atLeast"/>
    </w:pPr>
    <w:rPr>
      <w:rFonts w:ascii="Times New Roman" w:hAnsi="Times New Roman"/>
      <w:snapToGrid w:val="0"/>
      <w:color w:val="000000"/>
      <w:sz w:val="24"/>
      <w:szCs w:val="20"/>
    </w:rPr>
  </w:style>
  <w:style w:type="character" w:customStyle="1" w:styleId="BodyTextChar">
    <w:name w:val="Body Text Char"/>
    <w:link w:val="BodyText"/>
    <w:rsid w:val="009338B4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customStyle="1" w:styleId="Tablecellcontents">
    <w:name w:val="Table cell contents"/>
    <w:basedOn w:val="BodyText"/>
    <w:autoRedefine/>
    <w:rsid w:val="0075023C"/>
    <w:pPr>
      <w:spacing w:before="0" w:after="0"/>
      <w:jc w:val="right"/>
    </w:pPr>
    <w:rPr>
      <w:rFonts w:asciiTheme="minorHAnsi" w:hAnsiTheme="minorHAnsi" w:cstheme="minorHAnsi"/>
      <w:b/>
      <w:iCs/>
      <w:color w:val="auto"/>
      <w:sz w:val="20"/>
    </w:rPr>
  </w:style>
  <w:style w:type="paragraph" w:customStyle="1" w:styleId="Tablecellcontentsincolor">
    <w:name w:val="Table cell contents in color"/>
    <w:basedOn w:val="Tablecellcontents"/>
    <w:rsid w:val="009338B4"/>
    <w:pPr>
      <w:spacing w:line="240" w:lineRule="auto"/>
    </w:pPr>
    <w:rPr>
      <w:snapToGrid/>
      <w:color w:val="800080"/>
      <w:sz w:val="24"/>
    </w:rPr>
  </w:style>
  <w:style w:type="paragraph" w:styleId="ListParagraph">
    <w:name w:val="List Paragraph"/>
    <w:basedOn w:val="Normal"/>
    <w:uiPriority w:val="34"/>
    <w:qFormat/>
    <w:rsid w:val="009338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38B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3EF8"/>
    <w:rPr>
      <w:color w:val="0000FF" w:themeColor="hyperlink"/>
      <w:u w:val="single"/>
    </w:rPr>
  </w:style>
  <w:style w:type="paragraph" w:customStyle="1" w:styleId="Default">
    <w:name w:val="Default"/>
    <w:rsid w:val="00D137C6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E4D8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E4D8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312B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A1C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8B4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338B4"/>
    <w:pPr>
      <w:keepNext/>
      <w:spacing w:before="240" w:after="60" w:line="240" w:lineRule="auto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338B4"/>
    <w:pPr>
      <w:keepNext/>
      <w:spacing w:before="240" w:after="60" w:line="240" w:lineRule="auto"/>
      <w:outlineLvl w:val="1"/>
    </w:pPr>
    <w:rPr>
      <w:rFonts w:ascii="Arial" w:hAnsi="Arial"/>
      <w:b/>
      <w:i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4D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338B4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link w:val="Heading2"/>
    <w:rsid w:val="009338B4"/>
    <w:rPr>
      <w:rFonts w:ascii="Arial" w:eastAsia="Times New Roman" w:hAnsi="Arial" w:cs="Times New Roman"/>
      <w:b/>
      <w:i/>
      <w:sz w:val="24"/>
      <w:szCs w:val="20"/>
    </w:rPr>
  </w:style>
  <w:style w:type="paragraph" w:styleId="Header">
    <w:name w:val="header"/>
    <w:basedOn w:val="Normal"/>
    <w:link w:val="HeaderChar"/>
    <w:rsid w:val="009338B4"/>
    <w:pPr>
      <w:tabs>
        <w:tab w:val="right" w:pos="8550"/>
      </w:tabs>
      <w:spacing w:after="0" w:line="240" w:lineRule="auto"/>
    </w:pPr>
    <w:rPr>
      <w:rFonts w:ascii="Arial" w:hAnsi="Arial"/>
      <w:b/>
      <w:sz w:val="24"/>
      <w:szCs w:val="20"/>
    </w:rPr>
  </w:style>
  <w:style w:type="character" w:customStyle="1" w:styleId="HeaderChar">
    <w:name w:val="Header Char"/>
    <w:link w:val="Header"/>
    <w:rsid w:val="009338B4"/>
    <w:rPr>
      <w:rFonts w:ascii="Arial" w:eastAsia="Times New Roman" w:hAnsi="Arial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338B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erChar">
    <w:name w:val="Footer Char"/>
    <w:link w:val="Footer"/>
    <w:rsid w:val="009338B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338B4"/>
  </w:style>
  <w:style w:type="paragraph" w:customStyle="1" w:styleId="DocBody">
    <w:name w:val="DocBody"/>
    <w:basedOn w:val="Normal"/>
    <w:rsid w:val="009338B4"/>
    <w:pPr>
      <w:tabs>
        <w:tab w:val="left" w:pos="720"/>
        <w:tab w:val="left" w:pos="1440"/>
        <w:tab w:val="left" w:pos="2160"/>
        <w:tab w:val="left" w:pos="2880"/>
        <w:tab w:val="right" w:pos="8550"/>
      </w:tabs>
      <w:spacing w:before="40" w:after="0" w:line="240" w:lineRule="auto"/>
    </w:pPr>
    <w:rPr>
      <w:rFonts w:ascii="Times New Roman" w:hAnsi="Times New Roman"/>
      <w:szCs w:val="20"/>
    </w:rPr>
  </w:style>
  <w:style w:type="paragraph" w:customStyle="1" w:styleId="TableHead">
    <w:name w:val="TableHead"/>
    <w:rsid w:val="009338B4"/>
    <w:pPr>
      <w:autoSpaceDE w:val="0"/>
      <w:autoSpaceDN w:val="0"/>
      <w:adjustRightInd w:val="0"/>
      <w:spacing w:before="80" w:line="220" w:lineRule="atLeast"/>
      <w:jc w:val="center"/>
    </w:pPr>
    <w:rPr>
      <w:rFonts w:ascii="Helvetica" w:eastAsia="Times New Roman" w:hAnsi="Helvetica" w:cs="Helvetica"/>
      <w:b/>
      <w:bCs/>
      <w:color w:val="000000"/>
    </w:rPr>
  </w:style>
  <w:style w:type="paragraph" w:customStyle="1" w:styleId="TableText">
    <w:name w:val="TableText"/>
    <w:rsid w:val="009338B4"/>
    <w:pPr>
      <w:autoSpaceDE w:val="0"/>
      <w:autoSpaceDN w:val="0"/>
      <w:adjustRightInd w:val="0"/>
      <w:spacing w:before="40" w:after="40" w:line="220" w:lineRule="atLeast"/>
    </w:pPr>
    <w:rPr>
      <w:rFonts w:ascii="Helvetica" w:eastAsia="Times New Roman" w:hAnsi="Helvetica" w:cs="Helvetica"/>
      <w:color w:val="000000"/>
    </w:rPr>
  </w:style>
  <w:style w:type="paragraph" w:customStyle="1" w:styleId="TableTitle">
    <w:name w:val="TableTitle"/>
    <w:rsid w:val="009338B4"/>
    <w:pPr>
      <w:widowControl w:val="0"/>
      <w:autoSpaceDE w:val="0"/>
      <w:autoSpaceDN w:val="0"/>
      <w:adjustRightInd w:val="0"/>
      <w:spacing w:before="280" w:line="280" w:lineRule="atLeast"/>
      <w:jc w:val="center"/>
    </w:pPr>
    <w:rPr>
      <w:rFonts w:ascii="Times" w:eastAsia="Times New Roman" w:hAnsi="Times"/>
      <w:b/>
      <w:bCs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338B4"/>
    <w:pPr>
      <w:spacing w:before="120" w:after="120" w:line="240" w:lineRule="atLeast"/>
    </w:pPr>
    <w:rPr>
      <w:rFonts w:ascii="Times New Roman" w:hAnsi="Times New Roman"/>
      <w:snapToGrid w:val="0"/>
      <w:color w:val="000000"/>
      <w:sz w:val="24"/>
      <w:szCs w:val="20"/>
    </w:rPr>
  </w:style>
  <w:style w:type="character" w:customStyle="1" w:styleId="BodyTextChar">
    <w:name w:val="Body Text Char"/>
    <w:link w:val="BodyText"/>
    <w:rsid w:val="009338B4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customStyle="1" w:styleId="Tablecellcontents">
    <w:name w:val="Table cell contents"/>
    <w:basedOn w:val="BodyText"/>
    <w:autoRedefine/>
    <w:rsid w:val="0075023C"/>
    <w:pPr>
      <w:spacing w:before="0" w:after="0"/>
      <w:jc w:val="right"/>
    </w:pPr>
    <w:rPr>
      <w:rFonts w:asciiTheme="minorHAnsi" w:hAnsiTheme="minorHAnsi" w:cstheme="minorHAnsi"/>
      <w:b/>
      <w:iCs/>
      <w:color w:val="auto"/>
      <w:sz w:val="20"/>
    </w:rPr>
  </w:style>
  <w:style w:type="paragraph" w:customStyle="1" w:styleId="Tablecellcontentsincolor">
    <w:name w:val="Table cell contents in color"/>
    <w:basedOn w:val="Tablecellcontents"/>
    <w:rsid w:val="009338B4"/>
    <w:pPr>
      <w:spacing w:line="240" w:lineRule="auto"/>
    </w:pPr>
    <w:rPr>
      <w:snapToGrid/>
      <w:color w:val="800080"/>
      <w:sz w:val="24"/>
    </w:rPr>
  </w:style>
  <w:style w:type="paragraph" w:styleId="ListParagraph">
    <w:name w:val="List Paragraph"/>
    <w:basedOn w:val="Normal"/>
    <w:uiPriority w:val="34"/>
    <w:qFormat/>
    <w:rsid w:val="009338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38B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3EF8"/>
    <w:rPr>
      <w:color w:val="0000FF" w:themeColor="hyperlink"/>
      <w:u w:val="single"/>
    </w:rPr>
  </w:style>
  <w:style w:type="paragraph" w:customStyle="1" w:styleId="Default">
    <w:name w:val="Default"/>
    <w:rsid w:val="00D137C6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E4D8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E4D8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312B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A1C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5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customXml" Target="../customXml/item5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le%20Johnson\Desktop\MSU%20Close-out%20acceptan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90ADE2DE701A468B16487854735E60" ma:contentTypeVersion="0" ma:contentTypeDescription="Create a new document." ma:contentTypeScope="" ma:versionID="bf7255bd2f0ee27dacaa4e682bb6421f">
  <xsd:schema xmlns:xsd="http://www.w3.org/2001/XMLSchema" xmlns:xs="http://www.w3.org/2001/XMLSchema" xmlns:p="http://schemas.microsoft.com/office/2006/metadata/properties" xmlns:ns2="93c2c0a6-ca45-4a0e-8e57-b246e65d93c6" targetNamespace="http://schemas.microsoft.com/office/2006/metadata/properties" ma:root="true" ma:fieldsID="b5153bfab225ecd743f61994d483c8f4" ns2:_="">
    <xsd:import namespace="93c2c0a6-ca45-4a0e-8e57-b246e65d93c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2c0a6-ca45-4a0e-8e57-b246e65d93c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3c2c0a6-ca45-4a0e-8e57-b246e65d93c6">THEVAULT-385-10</_dlc_DocId>
    <_dlc_DocIdUrl xmlns="93c2c0a6-ca45-4a0e-8e57-b246e65d93c6">
      <Url>https://intranet.advisicon.com:447/dept/PM/_layouts/DocIdRedir.aspx?ID=THEVAULT-385-10</Url>
      <Description>THEVAULT-385-10</Description>
    </_dlc_DocIdUrl>
  </documentManagement>
</p:properties>
</file>

<file path=customXml/itemProps1.xml><?xml version="1.0" encoding="utf-8"?>
<ds:datastoreItem xmlns:ds="http://schemas.openxmlformats.org/officeDocument/2006/customXml" ds:itemID="{2CCDBA24-E229-4504-8E51-909784BBD82F}"/>
</file>

<file path=customXml/itemProps2.xml><?xml version="1.0" encoding="utf-8"?>
<ds:datastoreItem xmlns:ds="http://schemas.openxmlformats.org/officeDocument/2006/customXml" ds:itemID="{48E8548A-D5B2-4A4E-A9CE-44F4E8762AAB}"/>
</file>

<file path=customXml/itemProps3.xml><?xml version="1.0" encoding="utf-8"?>
<ds:datastoreItem xmlns:ds="http://schemas.openxmlformats.org/officeDocument/2006/customXml" ds:itemID="{319EF0AE-EE80-4B71-8559-081B6BB0F8EE}"/>
</file>

<file path=customXml/itemProps4.xml><?xml version="1.0" encoding="utf-8"?>
<ds:datastoreItem xmlns:ds="http://schemas.openxmlformats.org/officeDocument/2006/customXml" ds:itemID="{B11D02F0-1A60-4716-803F-88B8E0F0685E}"/>
</file>

<file path=customXml/itemProps5.xml><?xml version="1.0" encoding="utf-8"?>
<ds:datastoreItem xmlns:ds="http://schemas.openxmlformats.org/officeDocument/2006/customXml" ds:itemID="{E6930179-6730-4921-9882-F9972FACE8C0}"/>
</file>

<file path=docProps/app.xml><?xml version="1.0" encoding="utf-8"?>
<Properties xmlns="http://schemas.openxmlformats.org/officeDocument/2006/extended-properties" xmlns:vt="http://schemas.openxmlformats.org/officeDocument/2006/docPropsVTypes">
  <Template>MSU Close-out acceptance.dot</Template>
  <TotalTime>1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Advisicon Inc.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Johnson</dc:creator>
  <cp:lastModifiedBy>Danielle Johnson</cp:lastModifiedBy>
  <cp:revision>2</cp:revision>
  <cp:lastPrinted>2012-10-26T15:30:00Z</cp:lastPrinted>
  <dcterms:created xsi:type="dcterms:W3CDTF">2012-10-26T17:39:00Z</dcterms:created>
  <dcterms:modified xsi:type="dcterms:W3CDTF">2012-10-26T17:39:00Z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0x010100BA90ADE2DE701A468B16487854735E60</vt:lpwstr>
  </property>
  <property fmtid="{D5CDD505-2E9C-101B-9397-08002B2CF9AE}" pid="3" name="_dlc_DocIdItemGuid">
    <vt:lpwstr>a30f1d50-a64e-43f6-93d5-fc6f5f50a598</vt:lpwstr>
  </property>
</Properties>
</file>