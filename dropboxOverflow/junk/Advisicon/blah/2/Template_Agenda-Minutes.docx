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94" w:type="dxa"/>
        <w:jc w:val="center"/>
        <w:tblInd w:w="-16" w:type="dxa"/>
        <w:tblLayout w:type="fixed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834"/>
        <w:gridCol w:w="7560"/>
      </w:tblGrid>
      <w:tr w:rsidR="00E43BAB" w:rsidRPr="00692553" w14:paraId="2E7AE187" w14:textId="77777777" w:rsidTr="59C2F4C4">
        <w:trPr>
          <w:trHeight w:val="576"/>
          <w:jc w:val="center"/>
        </w:trPr>
        <w:tc>
          <w:tcPr>
            <w:tcW w:w="9394" w:type="dxa"/>
            <w:gridSpan w:val="2"/>
            <w:shd w:val="clear" w:color="auto" w:fill="auto"/>
            <w:tcMar>
              <w:left w:w="0" w:type="dxa"/>
            </w:tcMar>
            <w:vAlign w:val="center"/>
          </w:tcPr>
          <w:p w14:paraId="2E7AE186" w14:textId="60AAFA51" w:rsidR="00E43BAB" w:rsidRPr="00E43BAB" w:rsidRDefault="00E43BAB" w:rsidP="59C2F4C4">
            <w:pPr>
              <w:pStyle w:val="Heading1"/>
            </w:pPr>
            <w:r>
              <w:t>Meeting</w:t>
            </w:r>
            <w:r w:rsidR="003401EB">
              <w:t xml:space="preserve"> Agenda</w:t>
            </w:r>
            <w:r w:rsidR="0020359E">
              <w:t>/Minutes</w:t>
            </w:r>
            <w:r w:rsidR="00690C9A">
              <w:t xml:space="preserve"> </w:t>
            </w:r>
          </w:p>
        </w:tc>
      </w:tr>
      <w:tr w:rsidR="00E43BAB" w:rsidRPr="00692553" w14:paraId="2E7AE189" w14:textId="77777777" w:rsidTr="59C2F4C4">
        <w:trPr>
          <w:trHeight w:val="229"/>
          <w:jc w:val="center"/>
        </w:trPr>
        <w:tc>
          <w:tcPr>
            <w:tcW w:w="9394" w:type="dxa"/>
            <w:gridSpan w:val="2"/>
            <w:shd w:val="clear" w:color="auto" w:fill="auto"/>
            <w:tcMar>
              <w:left w:w="0" w:type="dxa"/>
            </w:tcMar>
            <w:vAlign w:val="center"/>
          </w:tcPr>
          <w:p w14:paraId="2E7AE188" w14:textId="77777777" w:rsidR="00E43BAB" w:rsidRPr="00EA2581" w:rsidRDefault="00E43BAB" w:rsidP="59C2F4C4"/>
        </w:tc>
      </w:tr>
      <w:tr w:rsidR="0085168B" w:rsidRPr="00692553" w14:paraId="2E7AE18C" w14:textId="77777777" w:rsidTr="59C2F4C4">
        <w:trPr>
          <w:trHeight w:val="360"/>
          <w:jc w:val="center"/>
        </w:trPr>
        <w:tc>
          <w:tcPr>
            <w:tcW w:w="1834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2E7AE18A" w14:textId="77777777" w:rsidR="0085168B" w:rsidRPr="00692553" w:rsidRDefault="00E60E43" w:rsidP="59C2F4C4">
            <w:pPr>
              <w:pStyle w:val="AllCapsHeading"/>
            </w:pPr>
            <w:r>
              <w:t>Meeting called by</w:t>
            </w:r>
          </w:p>
        </w:tc>
        <w:tc>
          <w:tcPr>
            <w:tcW w:w="7560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2E7AE18B" w14:textId="77777777" w:rsidR="0085168B" w:rsidRPr="00692553" w:rsidRDefault="009538C1" w:rsidP="59C2F4C4">
            <w:r>
              <w:t>Advisicon</w:t>
            </w:r>
            <w:r w:rsidR="00690C9A">
              <w:t xml:space="preserve"> Inc.</w:t>
            </w:r>
          </w:p>
        </w:tc>
      </w:tr>
      <w:tr w:rsidR="00DD3144" w:rsidRPr="00692553" w14:paraId="2E7AE18F" w14:textId="77777777" w:rsidTr="59C2F4C4">
        <w:trPr>
          <w:trHeight w:val="360"/>
          <w:jc w:val="center"/>
        </w:trPr>
        <w:tc>
          <w:tcPr>
            <w:tcW w:w="1834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2E7AE18D" w14:textId="77777777" w:rsidR="00DD3144" w:rsidRDefault="00DD3144" w:rsidP="59C2F4C4">
            <w:pPr>
              <w:pStyle w:val="AllCapsHeading"/>
            </w:pPr>
            <w:r>
              <w:t>Date:</w:t>
            </w:r>
          </w:p>
        </w:tc>
        <w:tc>
          <w:tcPr>
            <w:tcW w:w="7560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2E7AE18E" w14:textId="3CFF3A2F" w:rsidR="00DD3144" w:rsidRDefault="00475E13" w:rsidP="59C2F4C4">
            <w:r>
              <w:t>10/23</w:t>
            </w:r>
            <w:r w:rsidR="00DD3144">
              <w:t>/2012</w:t>
            </w:r>
            <w:r w:rsidR="00451C6F">
              <w:t xml:space="preserve"> </w:t>
            </w:r>
            <w:r w:rsidR="00C607DB">
              <w:t>Tuesday</w:t>
            </w:r>
          </w:p>
        </w:tc>
      </w:tr>
      <w:tr w:rsidR="0085168B" w:rsidRPr="00692553" w14:paraId="2E7AE192" w14:textId="77777777" w:rsidTr="59C2F4C4">
        <w:trPr>
          <w:trHeight w:val="360"/>
          <w:jc w:val="center"/>
        </w:trPr>
        <w:tc>
          <w:tcPr>
            <w:tcW w:w="183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2E7AE190" w14:textId="77777777" w:rsidR="0085168B" w:rsidRPr="00692553" w:rsidRDefault="00DD3144" w:rsidP="59C2F4C4">
            <w:pPr>
              <w:pStyle w:val="AllCapsHeading"/>
            </w:pPr>
            <w:r>
              <w:t>Time: (</w:t>
            </w:r>
            <w:r w:rsidRPr="00DD3144">
              <w:rPr>
                <w:caps w:val="0"/>
              </w:rPr>
              <w:t>Time Zone</w:t>
            </w:r>
            <w:r>
              <w:t>)</w:t>
            </w:r>
          </w:p>
        </w:tc>
        <w:tc>
          <w:tcPr>
            <w:tcW w:w="75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559052FA" w14:textId="6C2C24F2" w:rsidR="0085168B" w:rsidRDefault="00C607DB" w:rsidP="59C2F4C4">
            <w:r>
              <w:t>12</w:t>
            </w:r>
            <w:r w:rsidR="00DD3144">
              <w:t>:00</w:t>
            </w:r>
            <w:r>
              <w:t>p</w:t>
            </w:r>
            <w:r w:rsidR="00680DB1">
              <w:t>m – 1</w:t>
            </w:r>
            <w:r w:rsidR="00990A53">
              <w:t>:0</w:t>
            </w:r>
            <w:r w:rsidR="006D4081">
              <w:t>0</w:t>
            </w:r>
            <w:r>
              <w:t>p</w:t>
            </w:r>
            <w:r w:rsidR="00DD3144">
              <w:t>m Pacific</w:t>
            </w:r>
          </w:p>
          <w:p w14:paraId="2E7AE191" w14:textId="26D4D834" w:rsidR="00C876D5" w:rsidRPr="00692553" w:rsidRDefault="00680DB1" w:rsidP="59C2F4C4">
            <w:r>
              <w:t>1</w:t>
            </w:r>
            <w:r w:rsidR="00990A53">
              <w:t>:00pm – 2:0</w:t>
            </w:r>
            <w:r w:rsidR="006D4081">
              <w:t>0</w:t>
            </w:r>
            <w:r w:rsidR="00C607DB">
              <w:t>p</w:t>
            </w:r>
            <w:r w:rsidR="00C876D5">
              <w:t>m Mountain</w:t>
            </w:r>
          </w:p>
        </w:tc>
      </w:tr>
      <w:tr w:rsidR="00DD3144" w:rsidRPr="00692553" w14:paraId="2E7AE195" w14:textId="77777777" w:rsidTr="59C2F4C4">
        <w:trPr>
          <w:trHeight w:val="360"/>
          <w:jc w:val="center"/>
        </w:trPr>
        <w:tc>
          <w:tcPr>
            <w:tcW w:w="183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2E7AE193" w14:textId="77777777" w:rsidR="00DD3144" w:rsidRDefault="00DD3144" w:rsidP="59C2F4C4">
            <w:pPr>
              <w:pStyle w:val="AllCapsHeading"/>
            </w:pPr>
            <w:r>
              <w:t>Type of meeting</w:t>
            </w:r>
          </w:p>
        </w:tc>
        <w:tc>
          <w:tcPr>
            <w:tcW w:w="75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2E7AE194" w14:textId="7C1E93DA" w:rsidR="00DD3144" w:rsidRDefault="00FF1F52" w:rsidP="59C2F4C4">
            <w:r>
              <w:t xml:space="preserve">Weekly </w:t>
            </w:r>
            <w:r w:rsidR="00DD3144">
              <w:t>Online/Teleconference</w:t>
            </w:r>
            <w:r w:rsidR="003F07B3">
              <w:t xml:space="preserve">: </w:t>
            </w:r>
            <w:proofErr w:type="spellStart"/>
            <w:r w:rsidR="00C876D5">
              <w:t>GotoMeeting</w:t>
            </w:r>
            <w:proofErr w:type="spellEnd"/>
          </w:p>
        </w:tc>
      </w:tr>
      <w:tr w:rsidR="0085168B" w:rsidRPr="00692553" w14:paraId="2E7AE19B" w14:textId="77777777" w:rsidTr="59C2F4C4">
        <w:trPr>
          <w:trHeight w:val="360"/>
          <w:jc w:val="center"/>
        </w:trPr>
        <w:tc>
          <w:tcPr>
            <w:tcW w:w="183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2E7AE199" w14:textId="3206F376" w:rsidR="0085168B" w:rsidRPr="00692553" w:rsidRDefault="003401EB" w:rsidP="59C2F4C4">
            <w:pPr>
              <w:pStyle w:val="AllCapsHeading"/>
            </w:pPr>
            <w:r>
              <w:t>Purpose</w:t>
            </w:r>
          </w:p>
        </w:tc>
        <w:tc>
          <w:tcPr>
            <w:tcW w:w="75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2E7AE19A" w14:textId="0BCC93A0" w:rsidR="0085168B" w:rsidRPr="00692553" w:rsidRDefault="0085168B" w:rsidP="59C2F4C4">
            <w:bookmarkStart w:id="0" w:name="_GoBack"/>
            <w:bookmarkEnd w:id="0"/>
          </w:p>
        </w:tc>
      </w:tr>
      <w:tr w:rsidR="0085168B" w:rsidRPr="00692553" w14:paraId="2E7AE19F" w14:textId="77777777" w:rsidTr="59C2F4C4">
        <w:trPr>
          <w:trHeight w:val="360"/>
          <w:jc w:val="center"/>
        </w:trPr>
        <w:tc>
          <w:tcPr>
            <w:tcW w:w="183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2E7AE19C" w14:textId="2FF1D7FB" w:rsidR="0085168B" w:rsidRPr="00692553" w:rsidRDefault="003401EB" w:rsidP="59C2F4C4">
            <w:pPr>
              <w:pStyle w:val="AllCapsHeading"/>
            </w:pPr>
            <w:r>
              <w:t>Outcome(s)</w:t>
            </w:r>
          </w:p>
        </w:tc>
        <w:tc>
          <w:tcPr>
            <w:tcW w:w="75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2E7AE19E" w14:textId="42480AEF" w:rsidR="0085168B" w:rsidRPr="00692553" w:rsidRDefault="0085168B" w:rsidP="59C2F4C4"/>
        </w:tc>
      </w:tr>
      <w:tr w:rsidR="00692553" w:rsidRPr="00692553" w14:paraId="2E7AE1A2" w14:textId="77777777" w:rsidTr="59C2F4C4">
        <w:trPr>
          <w:trHeight w:val="360"/>
          <w:jc w:val="center"/>
        </w:trPr>
        <w:tc>
          <w:tcPr>
            <w:tcW w:w="9394" w:type="dxa"/>
            <w:gridSpan w:val="2"/>
            <w:shd w:val="clear" w:color="auto" w:fill="auto"/>
            <w:tcMar>
              <w:left w:w="0" w:type="dxa"/>
            </w:tcMar>
            <w:vAlign w:val="center"/>
          </w:tcPr>
          <w:p w14:paraId="3384FB57" w14:textId="77777777" w:rsidR="00FF1F52" w:rsidRPr="00FF1F52" w:rsidRDefault="00FF1F52" w:rsidP="59C2F4C4">
            <w:bookmarkStart w:id="1" w:name="MinuteTopic"/>
            <w:bookmarkEnd w:id="1"/>
          </w:p>
          <w:p w14:paraId="36603900" w14:textId="1CFBC643" w:rsidR="00692553" w:rsidRDefault="00FF1F52" w:rsidP="59C2F4C4">
            <w:pPr>
              <w:pStyle w:val="Heading2"/>
              <w:spacing w:after="60"/>
            </w:pPr>
            <w:r>
              <w:t>Agenda</w:t>
            </w:r>
            <w:r w:rsidR="0020359E">
              <w:t xml:space="preserve"> &amp; Minutes Summary</w:t>
            </w:r>
          </w:p>
          <w:tbl>
            <w:tblPr>
              <w:tblW w:w="2555" w:type="dxa"/>
              <w:tblBorders>
                <w:top w:val="single" w:sz="4" w:space="0" w:color="D9D9D9" w:themeColor="background1" w:themeShade="D9"/>
                <w:left w:val="single" w:sz="4" w:space="0" w:color="D9D9D9" w:themeColor="background1" w:themeShade="D9"/>
                <w:bottom w:val="single" w:sz="4" w:space="0" w:color="D9D9D9" w:themeColor="background1" w:themeShade="D9"/>
                <w:right w:val="single" w:sz="4" w:space="0" w:color="D9D9D9" w:themeColor="background1" w:themeShade="D9"/>
                <w:insideH w:val="single" w:sz="4" w:space="0" w:color="D9D9D9" w:themeColor="background1" w:themeShade="D9"/>
                <w:insideV w:val="single" w:sz="4" w:space="0" w:color="D9D9D9" w:themeColor="background1" w:themeShade="D9"/>
              </w:tblBorders>
              <w:tblLayout w:type="fixed"/>
              <w:tblCellMar>
                <w:top w:w="14" w:type="dxa"/>
                <w:left w:w="86" w:type="dxa"/>
                <w:bottom w:w="14" w:type="dxa"/>
                <w:right w:w="86" w:type="dxa"/>
              </w:tblCellMar>
              <w:tblLook w:val="0000" w:firstRow="0" w:lastRow="0" w:firstColumn="0" w:lastColumn="0" w:noHBand="0" w:noVBand="0"/>
            </w:tblPr>
            <w:tblGrid>
              <w:gridCol w:w="575"/>
              <w:gridCol w:w="1980"/>
            </w:tblGrid>
            <w:tr w:rsidR="00FF1F52" w:rsidRPr="00692553" w14:paraId="6496F5D2" w14:textId="77777777" w:rsidTr="59C2F4C4">
              <w:trPr>
                <w:trHeight w:val="360"/>
              </w:trPr>
              <w:tc>
                <w:tcPr>
                  <w:tcW w:w="575" w:type="dxa"/>
                  <w:shd w:val="clear" w:color="auto" w:fill="auto"/>
                  <w:vAlign w:val="center"/>
                </w:tcPr>
                <w:p w14:paraId="14EE55D4" w14:textId="6849B653" w:rsidR="00FF1F52" w:rsidRPr="00692553" w:rsidRDefault="00FF1F52" w:rsidP="59C2F4C4">
                  <w:r>
                    <w:t>A</w:t>
                  </w:r>
                  <w:r w:rsidR="002B7B7E">
                    <w:t>dv</w:t>
                  </w:r>
                </w:p>
              </w:tc>
              <w:tc>
                <w:tcPr>
                  <w:tcW w:w="1980" w:type="dxa"/>
                  <w:shd w:val="clear" w:color="auto" w:fill="auto"/>
                  <w:vAlign w:val="center"/>
                </w:tcPr>
                <w:p w14:paraId="165F6449" w14:textId="77777777" w:rsidR="00FF1F52" w:rsidRPr="00692553" w:rsidRDefault="00FF1F52" w:rsidP="59C2F4C4">
                  <w:r>
                    <w:t>Advisicon Incorporated</w:t>
                  </w:r>
                </w:p>
              </w:tc>
            </w:tr>
            <w:tr w:rsidR="00FF1F52" w:rsidRPr="00692553" w14:paraId="3A6735B3" w14:textId="77777777" w:rsidTr="59C2F4C4">
              <w:trPr>
                <w:trHeight w:val="360"/>
              </w:trPr>
              <w:tc>
                <w:tcPr>
                  <w:tcW w:w="575" w:type="dxa"/>
                  <w:shd w:val="clear" w:color="auto" w:fill="auto"/>
                  <w:vAlign w:val="center"/>
                </w:tcPr>
                <w:p w14:paraId="0E616710" w14:textId="4C5FA1BC" w:rsidR="00FF1F52" w:rsidRPr="00692553" w:rsidRDefault="00FF1F52" w:rsidP="59C2F4C4"/>
              </w:tc>
              <w:tc>
                <w:tcPr>
                  <w:tcW w:w="1980" w:type="dxa"/>
                  <w:shd w:val="clear" w:color="auto" w:fill="auto"/>
                  <w:vAlign w:val="center"/>
                </w:tcPr>
                <w:p w14:paraId="49BB8842" w14:textId="4AF5A249" w:rsidR="00FF1F52" w:rsidRPr="00692553" w:rsidRDefault="00FF1F52" w:rsidP="59C2F4C4"/>
              </w:tc>
            </w:tr>
          </w:tbl>
          <w:p w14:paraId="2483F92F" w14:textId="77777777" w:rsidR="00FF1F52" w:rsidRPr="005A4CBE" w:rsidRDefault="00FF1F52" w:rsidP="59C2F4C4"/>
          <w:p w14:paraId="2E7AE1A1" w14:textId="77777777" w:rsidR="00FF1F52" w:rsidRPr="00FF1F52" w:rsidRDefault="00FF1F52" w:rsidP="59C2F4C4"/>
        </w:tc>
      </w:tr>
      <w:tr w:rsidR="00AE3851" w:rsidRPr="00692553" w14:paraId="2E7AE1C0" w14:textId="77777777" w:rsidTr="59C2F4C4">
        <w:trPr>
          <w:trHeight w:hRule="exact" w:val="115"/>
          <w:jc w:val="center"/>
        </w:trPr>
        <w:tc>
          <w:tcPr>
            <w:tcW w:w="9394" w:type="dxa"/>
            <w:gridSpan w:val="2"/>
            <w:tcBorders>
              <w:top w:val="single" w:sz="4" w:space="0" w:color="C0C0C0"/>
            </w:tcBorders>
            <w:shd w:val="clear" w:color="auto" w:fill="auto"/>
            <w:vAlign w:val="center"/>
          </w:tcPr>
          <w:p w14:paraId="2E7AE1BF" w14:textId="77777777" w:rsidR="00AE3851" w:rsidRPr="00692553" w:rsidRDefault="00AE3851" w:rsidP="59C2F4C4">
            <w:bookmarkStart w:id="2" w:name="MinuteItems"/>
            <w:bookmarkStart w:id="3" w:name="MinuteDiscussion"/>
            <w:bookmarkStart w:id="4" w:name="MinuteTopicSection"/>
            <w:bookmarkEnd w:id="2"/>
            <w:bookmarkEnd w:id="3"/>
          </w:p>
        </w:tc>
      </w:tr>
    </w:tbl>
    <w:p w14:paraId="655D10E2" w14:textId="77777777" w:rsidR="003274D2" w:rsidRDefault="003274D2" w:rsidP="59C2F4C4">
      <w:pPr>
        <w:tabs>
          <w:tab w:val="left" w:pos="1620"/>
        </w:tabs>
        <w:ind w:left="450"/>
      </w:pPr>
      <w:bookmarkStart w:id="5" w:name="MinuteAdditional"/>
      <w:bookmarkEnd w:id="4"/>
      <w:bookmarkEnd w:id="5"/>
    </w:p>
    <w:tbl>
      <w:tblPr>
        <w:tblStyle w:val="TableGrid"/>
        <w:tblW w:w="0" w:type="auto"/>
        <w:tblInd w:w="468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8550"/>
      </w:tblGrid>
      <w:tr w:rsidR="003274D2" w14:paraId="6024AC33" w14:textId="77777777" w:rsidTr="0088667A">
        <w:tc>
          <w:tcPr>
            <w:tcW w:w="900" w:type="dxa"/>
          </w:tcPr>
          <w:p w14:paraId="68B9C46C" w14:textId="1FFEDC63" w:rsidR="003274D2" w:rsidRDefault="003274D2" w:rsidP="59C2F4C4">
            <w:pPr>
              <w:tabs>
                <w:tab w:val="left" w:pos="1620"/>
              </w:tabs>
            </w:pPr>
          </w:p>
        </w:tc>
        <w:tc>
          <w:tcPr>
            <w:tcW w:w="8550" w:type="dxa"/>
          </w:tcPr>
          <w:p w14:paraId="39B14158" w14:textId="531321A7" w:rsidR="003274D2" w:rsidRDefault="003274D2" w:rsidP="59C2F4C4">
            <w:pPr>
              <w:tabs>
                <w:tab w:val="left" w:pos="1620"/>
              </w:tabs>
            </w:pPr>
          </w:p>
        </w:tc>
      </w:tr>
      <w:tr w:rsidR="003274D2" w14:paraId="7749C450" w14:textId="77777777" w:rsidTr="0088667A">
        <w:tc>
          <w:tcPr>
            <w:tcW w:w="900" w:type="dxa"/>
          </w:tcPr>
          <w:p w14:paraId="79EF1B8E" w14:textId="0F59834E" w:rsidR="003274D2" w:rsidRDefault="003274D2" w:rsidP="59C2F4C4">
            <w:pPr>
              <w:tabs>
                <w:tab w:val="left" w:pos="1620"/>
              </w:tabs>
            </w:pPr>
          </w:p>
        </w:tc>
        <w:tc>
          <w:tcPr>
            <w:tcW w:w="8550" w:type="dxa"/>
          </w:tcPr>
          <w:p w14:paraId="65012087" w14:textId="551A9CA1" w:rsidR="00B5245E" w:rsidRDefault="00B5245E" w:rsidP="00B5245E">
            <w:pPr>
              <w:pStyle w:val="ListParagraph"/>
              <w:tabs>
                <w:tab w:val="left" w:pos="1530"/>
              </w:tabs>
              <w:ind w:left="387"/>
            </w:pPr>
          </w:p>
        </w:tc>
      </w:tr>
      <w:tr w:rsidR="003274D2" w14:paraId="159CDDC9" w14:textId="77777777" w:rsidTr="0088667A">
        <w:tc>
          <w:tcPr>
            <w:tcW w:w="900" w:type="dxa"/>
          </w:tcPr>
          <w:p w14:paraId="63FD3921" w14:textId="780F09CB" w:rsidR="003274D2" w:rsidRDefault="003274D2" w:rsidP="59C2F4C4">
            <w:pPr>
              <w:tabs>
                <w:tab w:val="left" w:pos="1620"/>
              </w:tabs>
            </w:pPr>
          </w:p>
        </w:tc>
        <w:tc>
          <w:tcPr>
            <w:tcW w:w="8550" w:type="dxa"/>
          </w:tcPr>
          <w:p w14:paraId="0485A1CD" w14:textId="0552BCB1" w:rsidR="0088667A" w:rsidRPr="009E6127" w:rsidRDefault="0088667A" w:rsidP="0088667A">
            <w:pPr>
              <w:tabs>
                <w:tab w:val="left" w:pos="1620"/>
              </w:tabs>
            </w:pPr>
          </w:p>
        </w:tc>
      </w:tr>
      <w:tr w:rsidR="003274D2" w14:paraId="5119F222" w14:textId="77777777" w:rsidTr="0088667A">
        <w:tc>
          <w:tcPr>
            <w:tcW w:w="900" w:type="dxa"/>
          </w:tcPr>
          <w:p w14:paraId="3DF53738" w14:textId="00F5C453" w:rsidR="003274D2" w:rsidRDefault="003274D2" w:rsidP="59C2F4C4">
            <w:pPr>
              <w:tabs>
                <w:tab w:val="left" w:pos="1620"/>
              </w:tabs>
            </w:pPr>
          </w:p>
        </w:tc>
        <w:tc>
          <w:tcPr>
            <w:tcW w:w="8550" w:type="dxa"/>
          </w:tcPr>
          <w:p w14:paraId="035438F6" w14:textId="73F7B55E" w:rsidR="003274D2" w:rsidRDefault="003274D2" w:rsidP="59C2F4C4">
            <w:pPr>
              <w:pStyle w:val="ListParagraph"/>
              <w:numPr>
                <w:ilvl w:val="0"/>
                <w:numId w:val="4"/>
              </w:numPr>
              <w:tabs>
                <w:tab w:val="left" w:pos="1530"/>
              </w:tabs>
              <w:ind w:left="1062"/>
            </w:pPr>
          </w:p>
        </w:tc>
      </w:tr>
      <w:tr w:rsidR="003274D2" w14:paraId="5008D942" w14:textId="77777777" w:rsidTr="0088667A">
        <w:tc>
          <w:tcPr>
            <w:tcW w:w="900" w:type="dxa"/>
          </w:tcPr>
          <w:p w14:paraId="6B6AE81B" w14:textId="1B23E42F" w:rsidR="003274D2" w:rsidRDefault="003274D2" w:rsidP="59C2F4C4">
            <w:pPr>
              <w:tabs>
                <w:tab w:val="left" w:pos="1620"/>
              </w:tabs>
            </w:pPr>
          </w:p>
        </w:tc>
        <w:tc>
          <w:tcPr>
            <w:tcW w:w="8550" w:type="dxa"/>
          </w:tcPr>
          <w:p w14:paraId="7F5737E9" w14:textId="6F794A4A" w:rsidR="003274D2" w:rsidRDefault="003274D2" w:rsidP="59C2F4C4">
            <w:pPr>
              <w:tabs>
                <w:tab w:val="left" w:pos="1530"/>
              </w:tabs>
            </w:pPr>
          </w:p>
        </w:tc>
      </w:tr>
    </w:tbl>
    <w:tbl>
      <w:tblPr>
        <w:tblW w:w="9490" w:type="dxa"/>
        <w:jc w:val="center"/>
        <w:tblInd w:w="-26" w:type="dxa"/>
        <w:tblLayout w:type="fixed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5600"/>
        <w:gridCol w:w="2111"/>
        <w:gridCol w:w="1779"/>
      </w:tblGrid>
      <w:tr w:rsidR="0088667A" w:rsidRPr="00692553" w14:paraId="0597B25C" w14:textId="77777777" w:rsidTr="0088667A">
        <w:trPr>
          <w:trHeight w:val="360"/>
          <w:jc w:val="center"/>
        </w:trPr>
        <w:tc>
          <w:tcPr>
            <w:tcW w:w="5600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1026A242" w14:textId="77777777" w:rsidR="0088667A" w:rsidRPr="00692553" w:rsidRDefault="0088667A" w:rsidP="0043623C">
            <w:pPr>
              <w:pStyle w:val="AllCapsHeading"/>
            </w:pPr>
            <w:r>
              <w:t>Action items</w:t>
            </w:r>
          </w:p>
        </w:tc>
        <w:tc>
          <w:tcPr>
            <w:tcW w:w="2111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352B6B02" w14:textId="77777777" w:rsidR="0088667A" w:rsidRPr="00692553" w:rsidRDefault="0088667A" w:rsidP="0043623C">
            <w:pPr>
              <w:pStyle w:val="AllCapsHeading"/>
            </w:pPr>
            <w:bookmarkStart w:id="6" w:name="MinutePersonResponsible"/>
            <w:bookmarkEnd w:id="6"/>
            <w:r>
              <w:t>Person responsible</w:t>
            </w:r>
          </w:p>
        </w:tc>
        <w:tc>
          <w:tcPr>
            <w:tcW w:w="1779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5DB50BEF" w14:textId="77777777" w:rsidR="0088667A" w:rsidRPr="00692553" w:rsidRDefault="0088667A" w:rsidP="0043623C">
            <w:pPr>
              <w:pStyle w:val="AllCapsHeading"/>
            </w:pPr>
            <w:bookmarkStart w:id="7" w:name="MinuteDeadline"/>
            <w:bookmarkEnd w:id="7"/>
            <w:r>
              <w:t>Deadline</w:t>
            </w:r>
          </w:p>
        </w:tc>
      </w:tr>
      <w:tr w:rsidR="0088667A" w:rsidRPr="00692553" w14:paraId="551CB46E" w14:textId="77777777" w:rsidTr="0088667A">
        <w:trPr>
          <w:trHeight w:val="360"/>
          <w:jc w:val="center"/>
        </w:trPr>
        <w:tc>
          <w:tcPr>
            <w:tcW w:w="56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194FC3D5" w14:textId="20D727DF" w:rsidR="0088667A" w:rsidRDefault="0088667A" w:rsidP="0043623C">
            <w:pPr>
              <w:tabs>
                <w:tab w:val="left" w:pos="1620"/>
              </w:tabs>
            </w:pPr>
          </w:p>
        </w:tc>
        <w:tc>
          <w:tcPr>
            <w:tcW w:w="211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24189447" w14:textId="1E182F31" w:rsidR="0088667A" w:rsidRDefault="0088667A" w:rsidP="0043623C"/>
        </w:tc>
        <w:tc>
          <w:tcPr>
            <w:tcW w:w="17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5DFD2FB9" w14:textId="1E93906C" w:rsidR="0088667A" w:rsidRDefault="0088667A" w:rsidP="0043623C"/>
        </w:tc>
      </w:tr>
      <w:tr w:rsidR="00305DDE" w:rsidRPr="00692553" w14:paraId="104DBC24" w14:textId="77777777" w:rsidTr="0088667A">
        <w:trPr>
          <w:trHeight w:val="360"/>
          <w:jc w:val="center"/>
        </w:trPr>
        <w:tc>
          <w:tcPr>
            <w:tcW w:w="56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7971D992" w14:textId="78B56503" w:rsidR="00305DDE" w:rsidRDefault="00305DDE" w:rsidP="00403671">
            <w:pPr>
              <w:tabs>
                <w:tab w:val="left" w:pos="1620"/>
              </w:tabs>
            </w:pPr>
          </w:p>
        </w:tc>
        <w:tc>
          <w:tcPr>
            <w:tcW w:w="211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1FB4C0CF" w14:textId="0D43AFA1" w:rsidR="00305DDE" w:rsidRDefault="00305DDE" w:rsidP="0043623C"/>
        </w:tc>
        <w:tc>
          <w:tcPr>
            <w:tcW w:w="17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745587F5" w14:textId="79214AE8" w:rsidR="00305DDE" w:rsidRPr="00305DDE" w:rsidRDefault="00305DDE" w:rsidP="0043623C">
            <w:pPr>
              <w:rPr>
                <w:color w:val="FF0000"/>
              </w:rPr>
            </w:pPr>
          </w:p>
        </w:tc>
      </w:tr>
      <w:tr w:rsidR="0088667A" w:rsidRPr="00692553" w14:paraId="1C80BF2E" w14:textId="77777777" w:rsidTr="0088667A">
        <w:trPr>
          <w:trHeight w:val="360"/>
          <w:jc w:val="center"/>
        </w:trPr>
        <w:tc>
          <w:tcPr>
            <w:tcW w:w="56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058F52D8" w14:textId="05FE1128" w:rsidR="0088667A" w:rsidRDefault="0088667A" w:rsidP="0043623C">
            <w:pPr>
              <w:tabs>
                <w:tab w:val="left" w:pos="1620"/>
              </w:tabs>
            </w:pPr>
          </w:p>
        </w:tc>
        <w:tc>
          <w:tcPr>
            <w:tcW w:w="211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6669D593" w14:textId="7B68FEA6" w:rsidR="0088667A" w:rsidRDefault="0088667A" w:rsidP="0043623C"/>
        </w:tc>
        <w:tc>
          <w:tcPr>
            <w:tcW w:w="17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05334F95" w14:textId="61F126C3" w:rsidR="0088667A" w:rsidRDefault="0088667A" w:rsidP="0043623C"/>
        </w:tc>
      </w:tr>
      <w:tr w:rsidR="00873B14" w:rsidRPr="00692553" w14:paraId="2B4FF4CC" w14:textId="77777777" w:rsidTr="0088667A">
        <w:trPr>
          <w:trHeight w:val="360"/>
          <w:jc w:val="center"/>
        </w:trPr>
        <w:tc>
          <w:tcPr>
            <w:tcW w:w="56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75732BB4" w14:textId="2B6A425A" w:rsidR="00873B14" w:rsidRDefault="00873B14" w:rsidP="0043623C">
            <w:pPr>
              <w:tabs>
                <w:tab w:val="left" w:pos="1620"/>
              </w:tabs>
            </w:pPr>
          </w:p>
        </w:tc>
        <w:tc>
          <w:tcPr>
            <w:tcW w:w="211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5E609991" w14:textId="2D68E01B" w:rsidR="00873B14" w:rsidRDefault="00873B14" w:rsidP="0043623C"/>
        </w:tc>
        <w:tc>
          <w:tcPr>
            <w:tcW w:w="17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3AF02F36" w14:textId="7EE4DFC1" w:rsidR="00873B14" w:rsidRDefault="00873B14" w:rsidP="0043623C"/>
        </w:tc>
      </w:tr>
      <w:tr w:rsidR="0099453A" w:rsidRPr="00692553" w14:paraId="7D0F22FF" w14:textId="77777777" w:rsidTr="0088667A">
        <w:trPr>
          <w:trHeight w:val="360"/>
          <w:jc w:val="center"/>
        </w:trPr>
        <w:tc>
          <w:tcPr>
            <w:tcW w:w="56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13973CB9" w14:textId="545E7EEB" w:rsidR="0099453A" w:rsidRDefault="0099453A" w:rsidP="0043623C">
            <w:pPr>
              <w:tabs>
                <w:tab w:val="left" w:pos="1620"/>
              </w:tabs>
            </w:pPr>
          </w:p>
        </w:tc>
        <w:tc>
          <w:tcPr>
            <w:tcW w:w="211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2C013FBA" w14:textId="22709706" w:rsidR="0099453A" w:rsidRDefault="0099453A" w:rsidP="0043623C"/>
        </w:tc>
        <w:tc>
          <w:tcPr>
            <w:tcW w:w="17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46F69717" w14:textId="268048AB" w:rsidR="0099453A" w:rsidRDefault="0099453A" w:rsidP="0043623C"/>
        </w:tc>
      </w:tr>
      <w:tr w:rsidR="00873B14" w:rsidRPr="00692553" w14:paraId="0CB56A73" w14:textId="77777777" w:rsidTr="0088667A">
        <w:trPr>
          <w:trHeight w:val="360"/>
          <w:jc w:val="center"/>
        </w:trPr>
        <w:tc>
          <w:tcPr>
            <w:tcW w:w="56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6A2B41D4" w14:textId="1177AEAA" w:rsidR="00873B14" w:rsidRDefault="00873B14" w:rsidP="009E6127">
            <w:pPr>
              <w:tabs>
                <w:tab w:val="left" w:pos="1620"/>
              </w:tabs>
            </w:pPr>
          </w:p>
        </w:tc>
        <w:tc>
          <w:tcPr>
            <w:tcW w:w="211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18895628" w14:textId="2524D7CE" w:rsidR="00873B14" w:rsidRDefault="00873B14" w:rsidP="0043623C"/>
        </w:tc>
        <w:tc>
          <w:tcPr>
            <w:tcW w:w="17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67BB04D6" w14:textId="4837F0FC" w:rsidR="00873B14" w:rsidRDefault="00873B14" w:rsidP="0043623C"/>
        </w:tc>
      </w:tr>
      <w:tr w:rsidR="009E6127" w:rsidRPr="00692553" w14:paraId="7A73B331" w14:textId="77777777" w:rsidTr="0088667A">
        <w:trPr>
          <w:trHeight w:val="360"/>
          <w:jc w:val="center"/>
        </w:trPr>
        <w:tc>
          <w:tcPr>
            <w:tcW w:w="56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020E5AD2" w14:textId="0137C1D1" w:rsidR="009E6127" w:rsidRDefault="009E6127" w:rsidP="009E6127">
            <w:pPr>
              <w:tabs>
                <w:tab w:val="left" w:pos="1620"/>
              </w:tabs>
            </w:pPr>
          </w:p>
        </w:tc>
        <w:tc>
          <w:tcPr>
            <w:tcW w:w="211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7BBEE029" w14:textId="076322B9" w:rsidR="009E6127" w:rsidRDefault="009E6127" w:rsidP="0043623C"/>
        </w:tc>
        <w:tc>
          <w:tcPr>
            <w:tcW w:w="17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64AA75BD" w14:textId="37746568" w:rsidR="009E6127" w:rsidRDefault="009E6127" w:rsidP="0043623C"/>
        </w:tc>
      </w:tr>
    </w:tbl>
    <w:p w14:paraId="3E5D89BD" w14:textId="77777777" w:rsidR="003274D2" w:rsidRDefault="003274D2" w:rsidP="00C607DB">
      <w:pPr>
        <w:tabs>
          <w:tab w:val="left" w:pos="1620"/>
        </w:tabs>
      </w:pPr>
    </w:p>
    <w:sectPr w:rsidR="003274D2" w:rsidSect="007554A1">
      <w:headerReference w:type="default" r:id="rId13"/>
      <w:footerReference w:type="default" r:id="rId14"/>
      <w:type w:val="continuous"/>
      <w:pgSz w:w="12240" w:h="15840" w:code="1"/>
      <w:pgMar w:top="1080" w:right="1008" w:bottom="1080" w:left="100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94418D" w14:textId="77777777" w:rsidR="005B1C27" w:rsidRDefault="005B1C27" w:rsidP="008A3A51">
      <w:r>
        <w:separator/>
      </w:r>
    </w:p>
  </w:endnote>
  <w:endnote w:type="continuationSeparator" w:id="0">
    <w:p w14:paraId="712CE28D" w14:textId="77777777" w:rsidR="005B1C27" w:rsidRDefault="005B1C27" w:rsidP="008A3A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7AE1E0" w14:textId="77777777" w:rsidR="0099453A" w:rsidRDefault="0099453A">
    <w:pPr>
      <w:pStyle w:val="Footer"/>
    </w:pPr>
    <w:r>
      <w:t xml:space="preserve">Page: </w:t>
    </w:r>
    <w:r>
      <w:fldChar w:fldCharType="begin"/>
    </w:r>
    <w:r>
      <w:instrText xml:space="preserve"> PAGE   \* MERGEFORMAT </w:instrText>
    </w:r>
    <w:r>
      <w:fldChar w:fldCharType="separate"/>
    </w:r>
    <w:r w:rsidR="0054541A">
      <w:rPr>
        <w:noProof/>
      </w:rPr>
      <w:t>1</w:t>
    </w:r>
    <w:r>
      <w:fldChar w:fldCharType="end"/>
    </w:r>
    <w:r>
      <w:t xml:space="preserve"> of </w:t>
    </w:r>
    <w:r w:rsidR="005B1C27">
      <w:fldChar w:fldCharType="begin"/>
    </w:r>
    <w:r w:rsidR="005B1C27">
      <w:instrText xml:space="preserve"> NUMPAGES   \* MERGEFORMAT </w:instrText>
    </w:r>
    <w:r w:rsidR="005B1C27">
      <w:fldChar w:fldCharType="separate"/>
    </w:r>
    <w:r w:rsidR="0054541A">
      <w:rPr>
        <w:noProof/>
      </w:rPr>
      <w:t>1</w:t>
    </w:r>
    <w:r w:rsidR="005B1C27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4F40F6" w14:textId="77777777" w:rsidR="005B1C27" w:rsidRDefault="005B1C27" w:rsidP="008A3A51">
      <w:r>
        <w:separator/>
      </w:r>
    </w:p>
  </w:footnote>
  <w:footnote w:type="continuationSeparator" w:id="0">
    <w:p w14:paraId="65E7CA8B" w14:textId="77777777" w:rsidR="005B1C27" w:rsidRDefault="005B1C27" w:rsidP="008A3A5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7AE1DE" w14:textId="77777777" w:rsidR="0099453A" w:rsidRDefault="0099453A" w:rsidP="00DD3144">
    <w:pPr>
      <w:pStyle w:val="Header"/>
      <w:jc w:val="right"/>
    </w:pPr>
    <w:r>
      <w:rPr>
        <w:noProof/>
      </w:rPr>
      <w:drawing>
        <wp:inline distT="0" distB="0" distL="0" distR="0" wp14:anchorId="2E7AE1E1" wp14:editId="2E7AE1E2">
          <wp:extent cx="621792" cy="512064"/>
          <wp:effectExtent l="0" t="0" r="6985" b="254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dvisicon Image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1792" cy="51206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E7AE1DF" w14:textId="77777777" w:rsidR="0099453A" w:rsidRDefault="0099453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070B9"/>
    <w:multiLevelType w:val="hybridMultilevel"/>
    <w:tmpl w:val="946802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AE64DEE"/>
    <w:multiLevelType w:val="hybridMultilevel"/>
    <w:tmpl w:val="E74AC5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C0018C9"/>
    <w:multiLevelType w:val="hybridMultilevel"/>
    <w:tmpl w:val="0BFAD3E6"/>
    <w:lvl w:ilvl="0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3">
    <w:nsid w:val="15842D35"/>
    <w:multiLevelType w:val="hybridMultilevel"/>
    <w:tmpl w:val="F65A63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6B10C3B"/>
    <w:multiLevelType w:val="hybridMultilevel"/>
    <w:tmpl w:val="A484C4A8"/>
    <w:lvl w:ilvl="0" w:tplc="04090001">
      <w:start w:val="1"/>
      <w:numFmt w:val="bullet"/>
      <w:lvlText w:val=""/>
      <w:lvlJc w:val="left"/>
      <w:pPr>
        <w:ind w:left="224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9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04" w:hanging="360"/>
      </w:pPr>
      <w:rPr>
        <w:rFonts w:ascii="Wingdings" w:hAnsi="Wingdings" w:hint="default"/>
      </w:rPr>
    </w:lvl>
  </w:abstractNum>
  <w:abstractNum w:abstractNumId="5">
    <w:nsid w:val="27412C12"/>
    <w:multiLevelType w:val="hybridMultilevel"/>
    <w:tmpl w:val="CE8092FE"/>
    <w:lvl w:ilvl="0" w:tplc="04090001">
      <w:start w:val="1"/>
      <w:numFmt w:val="bullet"/>
      <w:lvlText w:val=""/>
      <w:lvlJc w:val="left"/>
      <w:pPr>
        <w:ind w:left="224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96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8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4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04" w:hanging="360"/>
      </w:pPr>
      <w:rPr>
        <w:rFonts w:ascii="Wingdings" w:hAnsi="Wingdings" w:hint="default"/>
      </w:rPr>
    </w:lvl>
  </w:abstractNum>
  <w:abstractNum w:abstractNumId="6">
    <w:nsid w:val="2F342343"/>
    <w:multiLevelType w:val="hybridMultilevel"/>
    <w:tmpl w:val="C4301E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F3530CC"/>
    <w:multiLevelType w:val="hybridMultilevel"/>
    <w:tmpl w:val="981A8C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F673AE6"/>
    <w:multiLevelType w:val="hybridMultilevel"/>
    <w:tmpl w:val="693A510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3">
      <w:start w:val="1"/>
      <w:numFmt w:val="upperRoman"/>
      <w:lvlText w:val="%2."/>
      <w:lvlJc w:val="right"/>
      <w:pPr>
        <w:ind w:left="180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21D4889"/>
    <w:multiLevelType w:val="hybridMultilevel"/>
    <w:tmpl w:val="7DBAC26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D6871D2"/>
    <w:multiLevelType w:val="hybridMultilevel"/>
    <w:tmpl w:val="BF9EA7B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>
    <w:nsid w:val="40042295"/>
    <w:multiLevelType w:val="hybridMultilevel"/>
    <w:tmpl w:val="EE4439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530737D"/>
    <w:multiLevelType w:val="hybridMultilevel"/>
    <w:tmpl w:val="9E7467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B9A17DA"/>
    <w:multiLevelType w:val="hybridMultilevel"/>
    <w:tmpl w:val="D7D6A9C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>
    <w:nsid w:val="4E0A27E9"/>
    <w:multiLevelType w:val="hybridMultilevel"/>
    <w:tmpl w:val="BD68EB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E64257E"/>
    <w:multiLevelType w:val="hybridMultilevel"/>
    <w:tmpl w:val="3A985B6E"/>
    <w:lvl w:ilvl="0" w:tplc="0409000F">
      <w:start w:val="1"/>
      <w:numFmt w:val="decimal"/>
      <w:lvlText w:val="%1."/>
      <w:lvlJc w:val="left"/>
      <w:pPr>
        <w:ind w:left="387" w:hanging="360"/>
      </w:pPr>
    </w:lvl>
    <w:lvl w:ilvl="1" w:tplc="04090001">
      <w:start w:val="1"/>
      <w:numFmt w:val="bullet"/>
      <w:lvlText w:val=""/>
      <w:lvlJc w:val="left"/>
      <w:pPr>
        <w:ind w:left="1107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27" w:hanging="180"/>
      </w:pPr>
    </w:lvl>
    <w:lvl w:ilvl="3" w:tplc="0409000F" w:tentative="1">
      <w:start w:val="1"/>
      <w:numFmt w:val="decimal"/>
      <w:lvlText w:val="%4."/>
      <w:lvlJc w:val="left"/>
      <w:pPr>
        <w:ind w:left="2547" w:hanging="360"/>
      </w:pPr>
    </w:lvl>
    <w:lvl w:ilvl="4" w:tplc="04090019" w:tentative="1">
      <w:start w:val="1"/>
      <w:numFmt w:val="lowerLetter"/>
      <w:lvlText w:val="%5."/>
      <w:lvlJc w:val="left"/>
      <w:pPr>
        <w:ind w:left="3267" w:hanging="360"/>
      </w:pPr>
    </w:lvl>
    <w:lvl w:ilvl="5" w:tplc="0409001B" w:tentative="1">
      <w:start w:val="1"/>
      <w:numFmt w:val="lowerRoman"/>
      <w:lvlText w:val="%6."/>
      <w:lvlJc w:val="right"/>
      <w:pPr>
        <w:ind w:left="3987" w:hanging="180"/>
      </w:pPr>
    </w:lvl>
    <w:lvl w:ilvl="6" w:tplc="0409000F" w:tentative="1">
      <w:start w:val="1"/>
      <w:numFmt w:val="decimal"/>
      <w:lvlText w:val="%7."/>
      <w:lvlJc w:val="left"/>
      <w:pPr>
        <w:ind w:left="4707" w:hanging="360"/>
      </w:pPr>
    </w:lvl>
    <w:lvl w:ilvl="7" w:tplc="04090019" w:tentative="1">
      <w:start w:val="1"/>
      <w:numFmt w:val="lowerLetter"/>
      <w:lvlText w:val="%8."/>
      <w:lvlJc w:val="left"/>
      <w:pPr>
        <w:ind w:left="5427" w:hanging="360"/>
      </w:pPr>
    </w:lvl>
    <w:lvl w:ilvl="8" w:tplc="0409001B" w:tentative="1">
      <w:start w:val="1"/>
      <w:numFmt w:val="lowerRoman"/>
      <w:lvlText w:val="%9."/>
      <w:lvlJc w:val="right"/>
      <w:pPr>
        <w:ind w:left="6147" w:hanging="180"/>
      </w:pPr>
    </w:lvl>
  </w:abstractNum>
  <w:abstractNum w:abstractNumId="16">
    <w:nsid w:val="4EA31153"/>
    <w:multiLevelType w:val="hybridMultilevel"/>
    <w:tmpl w:val="66508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38C7AEC"/>
    <w:multiLevelType w:val="hybridMultilevel"/>
    <w:tmpl w:val="2D50DDF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0FC76C1"/>
    <w:multiLevelType w:val="hybridMultilevel"/>
    <w:tmpl w:val="526EB63C"/>
    <w:lvl w:ilvl="0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19">
    <w:nsid w:val="6FBE2415"/>
    <w:multiLevelType w:val="hybridMultilevel"/>
    <w:tmpl w:val="C5AE27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3">
      <w:start w:val="1"/>
      <w:numFmt w:val="upperRoman"/>
      <w:lvlText w:val="%2."/>
      <w:lvlJc w:val="right"/>
      <w:pPr>
        <w:ind w:left="180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0900A40"/>
    <w:multiLevelType w:val="hybridMultilevel"/>
    <w:tmpl w:val="EF00953E"/>
    <w:lvl w:ilvl="0" w:tplc="04090001">
      <w:start w:val="1"/>
      <w:numFmt w:val="bullet"/>
      <w:lvlText w:val=""/>
      <w:lvlJc w:val="left"/>
      <w:pPr>
        <w:ind w:left="3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7" w:hanging="360"/>
      </w:pPr>
      <w:rPr>
        <w:rFonts w:ascii="Wingdings" w:hAnsi="Wingdings" w:hint="default"/>
      </w:rPr>
    </w:lvl>
  </w:abstractNum>
  <w:abstractNum w:abstractNumId="21">
    <w:nsid w:val="7707238B"/>
    <w:multiLevelType w:val="hybridMultilevel"/>
    <w:tmpl w:val="3188B44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3">
      <w:start w:val="1"/>
      <w:numFmt w:val="upperRoman"/>
      <w:lvlText w:val="%2."/>
      <w:lvlJc w:val="right"/>
      <w:pPr>
        <w:ind w:left="180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CB75808"/>
    <w:multiLevelType w:val="hybridMultilevel"/>
    <w:tmpl w:val="AF04AE9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3">
      <w:start w:val="1"/>
      <w:numFmt w:val="upperRoman"/>
      <w:lvlText w:val="%2."/>
      <w:lvlJc w:val="right"/>
      <w:pPr>
        <w:ind w:left="180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DA8602B"/>
    <w:multiLevelType w:val="hybridMultilevel"/>
    <w:tmpl w:val="43B85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FD559C0"/>
    <w:multiLevelType w:val="hybridMultilevel"/>
    <w:tmpl w:val="B1269D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8"/>
  </w:num>
  <w:num w:numId="4">
    <w:abstractNumId w:val="13"/>
  </w:num>
  <w:num w:numId="5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12"/>
  </w:num>
  <w:num w:numId="8">
    <w:abstractNumId w:val="1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2"/>
  </w:num>
  <w:num w:numId="11">
    <w:abstractNumId w:val="19"/>
  </w:num>
  <w:num w:numId="12">
    <w:abstractNumId w:val="17"/>
  </w:num>
  <w:num w:numId="13">
    <w:abstractNumId w:val="2"/>
  </w:num>
  <w:num w:numId="14">
    <w:abstractNumId w:val="6"/>
  </w:num>
  <w:num w:numId="15">
    <w:abstractNumId w:val="14"/>
  </w:num>
  <w:num w:numId="16">
    <w:abstractNumId w:val="21"/>
  </w:num>
  <w:num w:numId="17">
    <w:abstractNumId w:val="3"/>
  </w:num>
  <w:num w:numId="18">
    <w:abstractNumId w:val="7"/>
  </w:num>
  <w:num w:numId="19">
    <w:abstractNumId w:val="8"/>
  </w:num>
  <w:num w:numId="20">
    <w:abstractNumId w:val="1"/>
  </w:num>
  <w:num w:numId="2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9"/>
  </w:num>
  <w:num w:numId="23">
    <w:abstractNumId w:val="0"/>
  </w:num>
  <w:num w:numId="24">
    <w:abstractNumId w:val="16"/>
  </w:num>
  <w:num w:numId="25">
    <w:abstractNumId w:val="15"/>
  </w:num>
  <w:num w:numId="26">
    <w:abstractNumId w:val="20"/>
  </w:num>
  <w:num w:numId="27">
    <w:abstractNumId w:val="11"/>
  </w:num>
  <w:num w:numId="2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7856"/>
    <w:rsid w:val="000076B2"/>
    <w:rsid w:val="000145A5"/>
    <w:rsid w:val="00016F29"/>
    <w:rsid w:val="00036594"/>
    <w:rsid w:val="00043514"/>
    <w:rsid w:val="000514CC"/>
    <w:rsid w:val="000A40DE"/>
    <w:rsid w:val="000B27A0"/>
    <w:rsid w:val="00107856"/>
    <w:rsid w:val="00136A04"/>
    <w:rsid w:val="0020359E"/>
    <w:rsid w:val="002138F0"/>
    <w:rsid w:val="002B7B7E"/>
    <w:rsid w:val="002C130F"/>
    <w:rsid w:val="002C3AF2"/>
    <w:rsid w:val="002D7CCC"/>
    <w:rsid w:val="002F4376"/>
    <w:rsid w:val="00305DDE"/>
    <w:rsid w:val="003274D2"/>
    <w:rsid w:val="003401EB"/>
    <w:rsid w:val="003442F2"/>
    <w:rsid w:val="00362E79"/>
    <w:rsid w:val="00372881"/>
    <w:rsid w:val="00373BEB"/>
    <w:rsid w:val="00394C19"/>
    <w:rsid w:val="003C0F68"/>
    <w:rsid w:val="003C27B5"/>
    <w:rsid w:val="003F07B3"/>
    <w:rsid w:val="003F193C"/>
    <w:rsid w:val="0040364A"/>
    <w:rsid w:val="00403671"/>
    <w:rsid w:val="00417272"/>
    <w:rsid w:val="0042318D"/>
    <w:rsid w:val="0043623C"/>
    <w:rsid w:val="00451C6F"/>
    <w:rsid w:val="00456620"/>
    <w:rsid w:val="00465F6B"/>
    <w:rsid w:val="00475E13"/>
    <w:rsid w:val="00487407"/>
    <w:rsid w:val="00495B5B"/>
    <w:rsid w:val="00495E0E"/>
    <w:rsid w:val="004E6862"/>
    <w:rsid w:val="005052C5"/>
    <w:rsid w:val="00531002"/>
    <w:rsid w:val="0054541A"/>
    <w:rsid w:val="0059682F"/>
    <w:rsid w:val="005A4CBE"/>
    <w:rsid w:val="005B1C27"/>
    <w:rsid w:val="005C1AB4"/>
    <w:rsid w:val="005E012B"/>
    <w:rsid w:val="005F65B6"/>
    <w:rsid w:val="00601383"/>
    <w:rsid w:val="0067037F"/>
    <w:rsid w:val="00680DB1"/>
    <w:rsid w:val="00690C9A"/>
    <w:rsid w:val="00692553"/>
    <w:rsid w:val="006D4081"/>
    <w:rsid w:val="006E13A7"/>
    <w:rsid w:val="006F0865"/>
    <w:rsid w:val="007118E4"/>
    <w:rsid w:val="007276C2"/>
    <w:rsid w:val="00750DE4"/>
    <w:rsid w:val="007554A1"/>
    <w:rsid w:val="007C174F"/>
    <w:rsid w:val="007F7DF5"/>
    <w:rsid w:val="0085168B"/>
    <w:rsid w:val="00873B14"/>
    <w:rsid w:val="0088667A"/>
    <w:rsid w:val="008A3A51"/>
    <w:rsid w:val="008D014E"/>
    <w:rsid w:val="008F3612"/>
    <w:rsid w:val="008F49C0"/>
    <w:rsid w:val="0090220A"/>
    <w:rsid w:val="009538C1"/>
    <w:rsid w:val="00987202"/>
    <w:rsid w:val="00990A53"/>
    <w:rsid w:val="0099453A"/>
    <w:rsid w:val="009E6127"/>
    <w:rsid w:val="00A32602"/>
    <w:rsid w:val="00A41C1E"/>
    <w:rsid w:val="00A44223"/>
    <w:rsid w:val="00A915F6"/>
    <w:rsid w:val="00AA3673"/>
    <w:rsid w:val="00AB2D9E"/>
    <w:rsid w:val="00AB7BBD"/>
    <w:rsid w:val="00AC162D"/>
    <w:rsid w:val="00AD0100"/>
    <w:rsid w:val="00AD618A"/>
    <w:rsid w:val="00AE3851"/>
    <w:rsid w:val="00B109FF"/>
    <w:rsid w:val="00B2505C"/>
    <w:rsid w:val="00B5245E"/>
    <w:rsid w:val="00B52F57"/>
    <w:rsid w:val="00B611E5"/>
    <w:rsid w:val="00B61908"/>
    <w:rsid w:val="00B70A78"/>
    <w:rsid w:val="00B77558"/>
    <w:rsid w:val="00B84015"/>
    <w:rsid w:val="00B93735"/>
    <w:rsid w:val="00BB5323"/>
    <w:rsid w:val="00BE36A9"/>
    <w:rsid w:val="00BF209E"/>
    <w:rsid w:val="00C166AB"/>
    <w:rsid w:val="00C35B4A"/>
    <w:rsid w:val="00C607DB"/>
    <w:rsid w:val="00C8121F"/>
    <w:rsid w:val="00C876D5"/>
    <w:rsid w:val="00CB3760"/>
    <w:rsid w:val="00CE6342"/>
    <w:rsid w:val="00D2642D"/>
    <w:rsid w:val="00D36937"/>
    <w:rsid w:val="00D621F4"/>
    <w:rsid w:val="00D86331"/>
    <w:rsid w:val="00D95091"/>
    <w:rsid w:val="00D97C1B"/>
    <w:rsid w:val="00DD3144"/>
    <w:rsid w:val="00DE49F1"/>
    <w:rsid w:val="00DF1D7D"/>
    <w:rsid w:val="00E044D1"/>
    <w:rsid w:val="00E43BAB"/>
    <w:rsid w:val="00E4591C"/>
    <w:rsid w:val="00E50E23"/>
    <w:rsid w:val="00E60E43"/>
    <w:rsid w:val="00E71DBA"/>
    <w:rsid w:val="00E90839"/>
    <w:rsid w:val="00E96AF2"/>
    <w:rsid w:val="00EA2581"/>
    <w:rsid w:val="00EA6FD2"/>
    <w:rsid w:val="00F07515"/>
    <w:rsid w:val="00F241A7"/>
    <w:rsid w:val="00F47F78"/>
    <w:rsid w:val="00F6083E"/>
    <w:rsid w:val="00FA33F8"/>
    <w:rsid w:val="00FB18CD"/>
    <w:rsid w:val="00FF1F52"/>
    <w:rsid w:val="00FF4E17"/>
    <w:rsid w:val="59C2F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E7AE18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A2581"/>
    <w:rPr>
      <w:rFonts w:ascii="Tahoma" w:hAnsi="Tahoma"/>
      <w:spacing w:val="4"/>
      <w:sz w:val="16"/>
      <w:szCs w:val="18"/>
    </w:rPr>
  </w:style>
  <w:style w:type="paragraph" w:styleId="Heading1">
    <w:name w:val="heading 1"/>
    <w:basedOn w:val="Normal"/>
    <w:next w:val="Normal"/>
    <w:qFormat/>
    <w:rsid w:val="00E43BAB"/>
    <w:pPr>
      <w:outlineLvl w:val="0"/>
    </w:pPr>
    <w:rPr>
      <w:sz w:val="40"/>
      <w:szCs w:val="40"/>
    </w:rPr>
  </w:style>
  <w:style w:type="paragraph" w:styleId="Heading2">
    <w:name w:val="heading 2"/>
    <w:basedOn w:val="Heading1"/>
    <w:next w:val="Normal"/>
    <w:qFormat/>
    <w:rsid w:val="00AE3851"/>
    <w:pPr>
      <w:outlineLvl w:val="1"/>
    </w:pPr>
    <w:rPr>
      <w:sz w:val="24"/>
    </w:rPr>
  </w:style>
  <w:style w:type="paragraph" w:styleId="Heading3">
    <w:name w:val="heading 3"/>
    <w:basedOn w:val="Heading1"/>
    <w:next w:val="Normal"/>
    <w:qFormat/>
    <w:rsid w:val="00E43BAB"/>
    <w:pPr>
      <w:outlineLvl w:val="2"/>
    </w:pPr>
    <w:rPr>
      <w:caps/>
      <w:color w:val="999999"/>
      <w:sz w:val="32"/>
    </w:rPr>
  </w:style>
  <w:style w:type="paragraph" w:styleId="Heading4">
    <w:name w:val="heading 4"/>
    <w:basedOn w:val="Normal"/>
    <w:next w:val="Normal"/>
    <w:qFormat/>
    <w:rsid w:val="00456620"/>
    <w:pPr>
      <w:framePr w:hSpace="187" w:wrap="around" w:vAnchor="page" w:hAnchor="page" w:xAlign="center" w:y="1441"/>
      <w:suppressOverlap/>
      <w:outlineLvl w:val="3"/>
    </w:pPr>
    <w:rPr>
      <w:caps/>
      <w:szCs w:val="16"/>
    </w:rPr>
  </w:style>
  <w:style w:type="paragraph" w:styleId="Heading5">
    <w:name w:val="heading 5"/>
    <w:basedOn w:val="Normal"/>
    <w:next w:val="Normal"/>
    <w:qFormat/>
    <w:rsid w:val="00456620"/>
    <w:pPr>
      <w:jc w:val="right"/>
      <w:outlineLvl w:val="4"/>
    </w:pPr>
    <w:rPr>
      <w:caps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llCapsHeading">
    <w:name w:val="All Caps Heading"/>
    <w:basedOn w:val="Normal"/>
    <w:rsid w:val="00CB3760"/>
    <w:rPr>
      <w:b/>
      <w:caps/>
      <w:color w:val="808080"/>
      <w:sz w:val="14"/>
      <w:szCs w:val="16"/>
    </w:rPr>
  </w:style>
  <w:style w:type="paragraph" w:styleId="BalloonText">
    <w:name w:val="Balloon Text"/>
    <w:basedOn w:val="Normal"/>
    <w:semiHidden/>
    <w:rsid w:val="00CB3760"/>
    <w:rPr>
      <w:rFonts w:cs="Tahoma"/>
      <w:szCs w:val="16"/>
    </w:rPr>
  </w:style>
  <w:style w:type="paragraph" w:styleId="Header">
    <w:name w:val="header"/>
    <w:basedOn w:val="Normal"/>
    <w:link w:val="HeaderChar"/>
    <w:uiPriority w:val="99"/>
    <w:rsid w:val="008A3A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3A51"/>
    <w:rPr>
      <w:rFonts w:ascii="Tahoma" w:hAnsi="Tahoma"/>
      <w:spacing w:val="4"/>
      <w:sz w:val="16"/>
      <w:szCs w:val="18"/>
    </w:rPr>
  </w:style>
  <w:style w:type="paragraph" w:styleId="Footer">
    <w:name w:val="footer"/>
    <w:basedOn w:val="Normal"/>
    <w:link w:val="FooterChar"/>
    <w:rsid w:val="008A3A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8A3A51"/>
    <w:rPr>
      <w:rFonts w:ascii="Tahoma" w:hAnsi="Tahoma"/>
      <w:spacing w:val="4"/>
      <w:sz w:val="16"/>
      <w:szCs w:val="18"/>
    </w:rPr>
  </w:style>
  <w:style w:type="character" w:styleId="Hyperlink">
    <w:name w:val="Hyperlink"/>
    <w:basedOn w:val="DefaultParagraphFont"/>
    <w:uiPriority w:val="99"/>
    <w:unhideWhenUsed/>
    <w:rsid w:val="005A4CB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C1AB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B18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Theme="minorHAnsi" w:hAnsi="Courier New" w:cs="Courier New"/>
      <w:spacing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B18CD"/>
    <w:rPr>
      <w:rFonts w:ascii="Courier New" w:eastAsiaTheme="minorHAnsi" w:hAnsi="Courier New" w:cs="Courier New"/>
    </w:rPr>
  </w:style>
  <w:style w:type="table" w:styleId="TableGrid">
    <w:name w:val="Table Grid"/>
    <w:basedOn w:val="TableNormal"/>
    <w:rsid w:val="003274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A2581"/>
    <w:rPr>
      <w:rFonts w:ascii="Tahoma" w:hAnsi="Tahoma"/>
      <w:spacing w:val="4"/>
      <w:sz w:val="16"/>
      <w:szCs w:val="18"/>
    </w:rPr>
  </w:style>
  <w:style w:type="paragraph" w:styleId="Heading1">
    <w:name w:val="heading 1"/>
    <w:basedOn w:val="Normal"/>
    <w:next w:val="Normal"/>
    <w:qFormat/>
    <w:rsid w:val="00E43BAB"/>
    <w:pPr>
      <w:outlineLvl w:val="0"/>
    </w:pPr>
    <w:rPr>
      <w:sz w:val="40"/>
      <w:szCs w:val="40"/>
    </w:rPr>
  </w:style>
  <w:style w:type="paragraph" w:styleId="Heading2">
    <w:name w:val="heading 2"/>
    <w:basedOn w:val="Heading1"/>
    <w:next w:val="Normal"/>
    <w:qFormat/>
    <w:rsid w:val="00AE3851"/>
    <w:pPr>
      <w:outlineLvl w:val="1"/>
    </w:pPr>
    <w:rPr>
      <w:sz w:val="24"/>
    </w:rPr>
  </w:style>
  <w:style w:type="paragraph" w:styleId="Heading3">
    <w:name w:val="heading 3"/>
    <w:basedOn w:val="Heading1"/>
    <w:next w:val="Normal"/>
    <w:qFormat/>
    <w:rsid w:val="00E43BAB"/>
    <w:pPr>
      <w:outlineLvl w:val="2"/>
    </w:pPr>
    <w:rPr>
      <w:caps/>
      <w:color w:val="999999"/>
      <w:sz w:val="32"/>
    </w:rPr>
  </w:style>
  <w:style w:type="paragraph" w:styleId="Heading4">
    <w:name w:val="heading 4"/>
    <w:basedOn w:val="Normal"/>
    <w:next w:val="Normal"/>
    <w:qFormat/>
    <w:rsid w:val="00456620"/>
    <w:pPr>
      <w:framePr w:hSpace="187" w:wrap="around" w:vAnchor="page" w:hAnchor="page" w:xAlign="center" w:y="1441"/>
      <w:suppressOverlap/>
      <w:outlineLvl w:val="3"/>
    </w:pPr>
    <w:rPr>
      <w:caps/>
      <w:szCs w:val="16"/>
    </w:rPr>
  </w:style>
  <w:style w:type="paragraph" w:styleId="Heading5">
    <w:name w:val="heading 5"/>
    <w:basedOn w:val="Normal"/>
    <w:next w:val="Normal"/>
    <w:qFormat/>
    <w:rsid w:val="00456620"/>
    <w:pPr>
      <w:jc w:val="right"/>
      <w:outlineLvl w:val="4"/>
    </w:pPr>
    <w:rPr>
      <w:caps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llCapsHeading">
    <w:name w:val="All Caps Heading"/>
    <w:basedOn w:val="Normal"/>
    <w:rsid w:val="00CB3760"/>
    <w:rPr>
      <w:b/>
      <w:caps/>
      <w:color w:val="808080"/>
      <w:sz w:val="14"/>
      <w:szCs w:val="16"/>
    </w:rPr>
  </w:style>
  <w:style w:type="paragraph" w:styleId="BalloonText">
    <w:name w:val="Balloon Text"/>
    <w:basedOn w:val="Normal"/>
    <w:semiHidden/>
    <w:rsid w:val="00CB3760"/>
    <w:rPr>
      <w:rFonts w:cs="Tahoma"/>
      <w:szCs w:val="16"/>
    </w:rPr>
  </w:style>
  <w:style w:type="paragraph" w:styleId="Header">
    <w:name w:val="header"/>
    <w:basedOn w:val="Normal"/>
    <w:link w:val="HeaderChar"/>
    <w:uiPriority w:val="99"/>
    <w:rsid w:val="008A3A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3A51"/>
    <w:rPr>
      <w:rFonts w:ascii="Tahoma" w:hAnsi="Tahoma"/>
      <w:spacing w:val="4"/>
      <w:sz w:val="16"/>
      <w:szCs w:val="18"/>
    </w:rPr>
  </w:style>
  <w:style w:type="paragraph" w:styleId="Footer">
    <w:name w:val="footer"/>
    <w:basedOn w:val="Normal"/>
    <w:link w:val="FooterChar"/>
    <w:rsid w:val="008A3A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8A3A51"/>
    <w:rPr>
      <w:rFonts w:ascii="Tahoma" w:hAnsi="Tahoma"/>
      <w:spacing w:val="4"/>
      <w:sz w:val="16"/>
      <w:szCs w:val="18"/>
    </w:rPr>
  </w:style>
  <w:style w:type="character" w:styleId="Hyperlink">
    <w:name w:val="Hyperlink"/>
    <w:basedOn w:val="DefaultParagraphFont"/>
    <w:uiPriority w:val="99"/>
    <w:unhideWhenUsed/>
    <w:rsid w:val="005A4CB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C1AB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B18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Theme="minorHAnsi" w:hAnsi="Courier New" w:cs="Courier New"/>
      <w:spacing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B18CD"/>
    <w:rPr>
      <w:rFonts w:ascii="Courier New" w:eastAsiaTheme="minorHAnsi" w:hAnsi="Courier New" w:cs="Courier New"/>
    </w:rPr>
  </w:style>
  <w:style w:type="table" w:styleId="TableGrid">
    <w:name w:val="Table Grid"/>
    <w:basedOn w:val="TableNormal"/>
    <w:rsid w:val="003274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59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7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5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8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4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ye%20Trepanier\AppData\Roaming\Microsoft\Templates\Meeting%20minut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93c2c0a6-ca45-4a0e-8e57-b246e65d93c6">THEVAULT-385-19</_dlc_DocId>
    <_dlc_DocIdUrl xmlns="93c2c0a6-ca45-4a0e-8e57-b246e65d93c6">
      <Url>https://intranet.advisicon.com:447/dept/PM/_layouts/DocIdRedir.aspx?ID=THEVAULT-385-19</Url>
      <Description>THEVAULT-385-19</Description>
    </_dlc_DocIdUrl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90ADE2DE701A468B16487854735E60" ma:contentTypeVersion="0" ma:contentTypeDescription="Create a new document." ma:contentTypeScope="" ma:versionID="bf7255bd2f0ee27dacaa4e682bb6421f">
  <xsd:schema xmlns:xsd="http://www.w3.org/2001/XMLSchema" xmlns:xs="http://www.w3.org/2001/XMLSchema" xmlns:p="http://schemas.microsoft.com/office/2006/metadata/properties" xmlns:ns2="93c2c0a6-ca45-4a0e-8e57-b246e65d93c6" targetNamespace="http://schemas.microsoft.com/office/2006/metadata/properties" ma:root="true" ma:fieldsID="b5153bfab225ecd743f61994d483c8f4" ns2:_="">
    <xsd:import namespace="93c2c0a6-ca45-4a0e-8e57-b246e65d93c6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c2c0a6-ca45-4a0e-8e57-b246e65d93c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7DC6D0-B048-43F0-8E85-41D8D5BFF684}">
  <ds:schemaRefs>
    <ds:schemaRef ds:uri="http://schemas.microsoft.com/office/2006/metadata/properties"/>
    <ds:schemaRef ds:uri="http://schemas.microsoft.com/office/infopath/2007/PartnerControls"/>
    <ds:schemaRef ds:uri="93c2c0a6-ca45-4a0e-8e57-b246e65d93c6"/>
  </ds:schemaRefs>
</ds:datastoreItem>
</file>

<file path=customXml/itemProps2.xml><?xml version="1.0" encoding="utf-8"?>
<ds:datastoreItem xmlns:ds="http://schemas.openxmlformats.org/officeDocument/2006/customXml" ds:itemID="{E2FF5BFA-2D9D-4597-9B0B-14229B6CBE7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D2B8A95-C1FA-4310-9E10-ECB6EF9319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c2c0a6-ca45-4a0e-8e57-b246e65d93c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1388C62-D456-4A58-996D-7893F3F42BA6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E31FD2F9-9B0E-4C33-A456-702A4994A8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 minutes.dot</Template>
  <TotalTime>1240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Tye Trepanier</dc:creator>
  <cp:keywords/>
  <dc:description/>
  <cp:lastModifiedBy>Danielle Johnson</cp:lastModifiedBy>
  <cp:revision>61</cp:revision>
  <cp:lastPrinted>2012-10-23T21:27:00Z</cp:lastPrinted>
  <dcterms:created xsi:type="dcterms:W3CDTF">2012-10-03T23:28:00Z</dcterms:created>
  <dcterms:modified xsi:type="dcterms:W3CDTF">2012-11-06T23:29:00Z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TC010184111033</vt:lpwstr>
  </property>
  <property fmtid="{D5CDD505-2E9C-101B-9397-08002B2CF9AE}" pid="3" name="ContentTypeId">
    <vt:lpwstr>0x010100BA90ADE2DE701A468B16487854735E60</vt:lpwstr>
  </property>
  <property fmtid="{D5CDD505-2E9C-101B-9397-08002B2CF9AE}" pid="4" name="Owner">
    <vt:lpwstr/>
  </property>
  <property fmtid="{D5CDD505-2E9C-101B-9397-08002B2CF9AE}" pid="5" name="_dlc_DocIdItemGuid">
    <vt:lpwstr>7fa1aa2a-fa9e-4273-912e-71cd5e209f09</vt:lpwstr>
  </property>
  <property fmtid="{D5CDD505-2E9C-101B-9397-08002B2CF9AE}" pid="6" name="Order">
    <vt:r8>7900</vt:r8>
  </property>
  <property fmtid="{D5CDD505-2E9C-101B-9397-08002B2CF9AE}" pid="7" name="xd_ProgID">
    <vt:lpwstr/>
  </property>
  <property fmtid="{D5CDD505-2E9C-101B-9397-08002B2CF9AE}" pid="8" name="_CopySource">
    <vt:lpwstr>https://project.advisicon.com:444/TechTeam/LSI - Project Server 2010 Migration/Project Documents/102312 - Agenda-Minutes (LSI).docx</vt:lpwstr>
  </property>
  <property fmtid="{D5CDD505-2E9C-101B-9397-08002B2CF9AE}" pid="9" name="_SourceUrl">
    <vt:lpwstr/>
  </property>
  <property fmtid="{D5CDD505-2E9C-101B-9397-08002B2CF9AE}" pid="10" name="_SharedFileIndex">
    <vt:lpwstr/>
  </property>
  <property fmtid="{D5CDD505-2E9C-101B-9397-08002B2CF9AE}" pid="11" name="TemplateUrl">
    <vt:lpwstr/>
  </property>
</Properties>
</file>